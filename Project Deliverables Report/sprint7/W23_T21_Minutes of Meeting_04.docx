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35795" w14:paraId="1406D189" w14:textId="77777777" w:rsidTr="001E72D9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300AC85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0BE73253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F8262FC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081C264E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3AF64020" w14:textId="77777777" w:rsidR="00835795" w:rsidRDefault="00835795">
            <w:pPr>
              <w:pStyle w:val="Standard1"/>
            </w:pPr>
          </w:p>
        </w:tc>
      </w:tr>
      <w:tr w:rsidR="00835795" w14:paraId="7702C97B" w14:textId="77777777" w:rsidTr="001E72D9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64A13A4D" w14:textId="1391AB5D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__</w:t>
            </w:r>
            <w:r w:rsidR="003E7B72">
              <w:rPr>
                <w:b/>
                <w:sz w:val="40"/>
              </w:rPr>
              <w:t>T21</w:t>
            </w:r>
            <w:r>
              <w:rPr>
                <w:b/>
                <w:sz w:val="40"/>
              </w:rPr>
              <w:t>__</w:t>
            </w:r>
          </w:p>
        </w:tc>
        <w:tc>
          <w:tcPr>
            <w:tcW w:w="3508" w:type="dxa"/>
            <w:shd w:val="pct10" w:color="auto" w:fill="auto"/>
          </w:tcPr>
          <w:p w14:paraId="18468B65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655E58FD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F88BDB2" w14:textId="3086FF3F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 __</w:t>
            </w:r>
            <w:r w:rsidR="007D78BA">
              <w:rPr>
                <w:b/>
                <w:sz w:val="36"/>
                <w:szCs w:val="36"/>
              </w:rPr>
              <w:t>4</w:t>
            </w:r>
            <w:r w:rsidRPr="00A245F2">
              <w:rPr>
                <w:b/>
                <w:sz w:val="36"/>
                <w:szCs w:val="36"/>
              </w:rPr>
              <w:t>__</w:t>
            </w:r>
          </w:p>
          <w:p w14:paraId="6BE2430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9938D1B" w14:textId="752AA676" w:rsidR="00154F02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</w:t>
            </w:r>
            <w:r w:rsidR="007D78BA">
              <w:rPr>
                <w:b/>
                <w:sz w:val="24"/>
              </w:rPr>
              <w:t>March</w:t>
            </w:r>
            <w:r w:rsidR="003E7B72">
              <w:rPr>
                <w:b/>
                <w:sz w:val="24"/>
              </w:rPr>
              <w:t xml:space="preserve"> </w:t>
            </w:r>
            <w:r w:rsidR="007D78BA">
              <w:rPr>
                <w:b/>
                <w:sz w:val="24"/>
              </w:rPr>
              <w:t>7, 2023 (Tue)</w:t>
            </w:r>
          </w:p>
          <w:p w14:paraId="623377C8" w14:textId="568A40AF" w:rsidR="00835795" w:rsidRDefault="00BA0FDA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 w:rsidR="003E7B72">
              <w:rPr>
                <w:b/>
                <w:sz w:val="24"/>
              </w:rPr>
              <w:t xml:space="preserve"> </w:t>
            </w:r>
            <w:r w:rsidR="007D78BA">
              <w:rPr>
                <w:b/>
                <w:sz w:val="24"/>
              </w:rPr>
              <w:t xml:space="preserve">1pm </w:t>
            </w:r>
            <w:r w:rsidR="003E7B72">
              <w:rPr>
                <w:b/>
                <w:sz w:val="24"/>
              </w:rPr>
              <w:t>-</w:t>
            </w:r>
            <w:r w:rsidR="007D78BA">
              <w:rPr>
                <w:b/>
                <w:sz w:val="24"/>
              </w:rPr>
              <w:t>2</w:t>
            </w:r>
            <w:r w:rsidR="003E7B72">
              <w:rPr>
                <w:b/>
                <w:sz w:val="24"/>
              </w:rPr>
              <w:t>pm</w:t>
            </w:r>
          </w:p>
          <w:p w14:paraId="6B870BB2" w14:textId="0A8C4B2A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177B56">
              <w:rPr>
                <w:b/>
                <w:sz w:val="24"/>
              </w:rPr>
              <w:t xml:space="preserve"> Library</w:t>
            </w:r>
          </w:p>
        </w:tc>
        <w:tc>
          <w:tcPr>
            <w:tcW w:w="1559" w:type="dxa"/>
            <w:shd w:val="pct10" w:color="auto" w:fill="auto"/>
          </w:tcPr>
          <w:p w14:paraId="36D895E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2DFBFB5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36E6F1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54DD0F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FA1123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14534AE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428EA29" w14:textId="77777777" w:rsidTr="001E72D9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40F85E75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134C823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792BB43E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CAEA6F0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7346F4C4" w14:textId="77777777" w:rsidR="00835795" w:rsidRDefault="00835795">
            <w:pPr>
              <w:pStyle w:val="Standard1"/>
            </w:pPr>
          </w:p>
        </w:tc>
      </w:tr>
      <w:tr w:rsidR="00835795" w14:paraId="161C6F2A" w14:textId="77777777" w:rsidTr="001E72D9">
        <w:trPr>
          <w:trHeight w:val="465"/>
        </w:trPr>
        <w:tc>
          <w:tcPr>
            <w:tcW w:w="5495" w:type="dxa"/>
            <w:gridSpan w:val="3"/>
          </w:tcPr>
          <w:p w14:paraId="30ABCA30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49785C1E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972CC15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40C0BA9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4D28178E" w14:textId="77777777" w:rsidR="00835795" w:rsidRDefault="00835795">
            <w:pPr>
              <w:pStyle w:val="Standard1"/>
            </w:pPr>
          </w:p>
        </w:tc>
      </w:tr>
      <w:tr w:rsidR="00835795" w14:paraId="3F0B1A8C" w14:textId="77777777" w:rsidTr="001E72D9">
        <w:trPr>
          <w:trHeight w:val="981"/>
        </w:trPr>
        <w:tc>
          <w:tcPr>
            <w:tcW w:w="1987" w:type="dxa"/>
            <w:gridSpan w:val="2"/>
          </w:tcPr>
          <w:p w14:paraId="721826BE" w14:textId="77777777" w:rsidR="00835795" w:rsidRDefault="00835795">
            <w:bookmarkStart w:id="3" w:name="Attendees" w:colFirst="0" w:colLast="2"/>
            <w:r>
              <w:t>Attendees:</w:t>
            </w:r>
          </w:p>
          <w:p w14:paraId="63E110A9" w14:textId="77777777" w:rsidR="00352D14" w:rsidRDefault="00352D14"/>
          <w:p w14:paraId="2A38752A" w14:textId="77777777" w:rsidR="00352D14" w:rsidRDefault="00352D14"/>
          <w:p w14:paraId="66469520" w14:textId="77777777" w:rsidR="00352D14" w:rsidRDefault="00352D14"/>
          <w:p w14:paraId="5BE16A29" w14:textId="586F03BB" w:rsidR="00352D14" w:rsidRDefault="00352D14"/>
        </w:tc>
        <w:tc>
          <w:tcPr>
            <w:tcW w:w="3508" w:type="dxa"/>
          </w:tcPr>
          <w:p w14:paraId="06C4688B" w14:textId="77777777" w:rsidR="00154F02" w:rsidRDefault="00154F02" w:rsidP="00154F02">
            <w:pPr>
              <w:pStyle w:val="Standard1"/>
            </w:pPr>
            <w:r>
              <w:t xml:space="preserve">Team member 1:     Abdelaziz Omar                      </w:t>
            </w:r>
          </w:p>
          <w:p w14:paraId="37EB4BC7" w14:textId="77777777" w:rsidR="00154F02" w:rsidRDefault="00154F02" w:rsidP="00154F02">
            <w:pPr>
              <w:pStyle w:val="Standard1"/>
            </w:pPr>
            <w:r>
              <w:t>Team member 2:     Artem Elagin</w:t>
            </w:r>
          </w:p>
          <w:p w14:paraId="58C6DC5F" w14:textId="77777777" w:rsidR="00154F02" w:rsidRDefault="00154F02" w:rsidP="00154F02">
            <w:pPr>
              <w:pStyle w:val="Standard1"/>
            </w:pPr>
            <w:r>
              <w:t>Team member 3:     Elham Veisouei</w:t>
            </w:r>
          </w:p>
          <w:p w14:paraId="0A90D674" w14:textId="60010280" w:rsidR="00352D14" w:rsidRDefault="00154F02" w:rsidP="00154F02">
            <w:pPr>
              <w:pStyle w:val="Standard1"/>
            </w:pPr>
            <w:r>
              <w:t>Team member 4:     Lale Mulati</w:t>
            </w:r>
          </w:p>
        </w:tc>
        <w:tc>
          <w:tcPr>
            <w:tcW w:w="1559" w:type="dxa"/>
          </w:tcPr>
          <w:p w14:paraId="717FCF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F424D71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DA1C63C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023ED201" w14:textId="77777777" w:rsidR="00835795" w:rsidRDefault="00835795">
            <w:pPr>
              <w:pStyle w:val="Standard1"/>
            </w:pPr>
          </w:p>
        </w:tc>
      </w:tr>
      <w:bookmarkEnd w:id="3"/>
      <w:tr w:rsidR="00835795" w14:paraId="28906B5F" w14:textId="77777777" w:rsidTr="001E72D9">
        <w:trPr>
          <w:trHeight w:val="68"/>
        </w:trPr>
        <w:tc>
          <w:tcPr>
            <w:tcW w:w="5495" w:type="dxa"/>
            <w:gridSpan w:val="3"/>
          </w:tcPr>
          <w:p w14:paraId="280650D1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1557383F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E1585F4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2AC0BCE8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3F1BCCE6" w14:textId="77777777" w:rsidR="00835795" w:rsidRDefault="00835795">
            <w:pPr>
              <w:pStyle w:val="Standard1"/>
            </w:pPr>
          </w:p>
        </w:tc>
      </w:tr>
      <w:tr w:rsidR="00835795" w14:paraId="51188303" w14:textId="77777777" w:rsidTr="001E72D9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73F0DB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5EBD72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A8D11A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E6A8A3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8445909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5E5EF3C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6F4A4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3F64A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C765C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57C78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4C14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AD8087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ABD0" w14:textId="77777777" w:rsidR="001E72D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4D05B895" w14:textId="17F74514" w:rsidR="001E72D9" w:rsidRDefault="001E72D9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CCA0CEF" w14:textId="2EFA2261" w:rsidR="00835795" w:rsidRPr="0028596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35795" w14:paraId="1CFFADF9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B1A04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20DE7" w14:textId="4451DE4F" w:rsidR="00835795" w:rsidRDefault="00F5705D" w:rsidP="00D115B1">
            <w:pPr>
              <w:pStyle w:val="Standard1"/>
              <w:spacing w:before="120" w:after="120"/>
            </w:pPr>
            <w:r>
              <w:t>Repo</w:t>
            </w:r>
            <w:r w:rsidR="00F53A4F">
              <w:t>r</w:t>
            </w:r>
            <w:r>
              <w:t xml:space="preserve">t the issues from previous tasks.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C39E6" w14:textId="3D6AFACA" w:rsidR="00835795" w:rsidRDefault="003E7B72" w:rsidP="00D115B1">
            <w:pPr>
              <w:pStyle w:val="Standard1"/>
              <w:spacing w:before="120" w:after="120"/>
            </w:pPr>
            <w:r>
              <w:t>Team T21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6045E" w14:textId="30876A0D" w:rsidR="00835795" w:rsidRDefault="00F5705D" w:rsidP="00D115B1">
            <w:pPr>
              <w:pStyle w:val="Standard1"/>
              <w:spacing w:before="120" w:after="120"/>
            </w:pPr>
            <w:r>
              <w:t>Mar 9</w:t>
            </w:r>
            <w:r w:rsidR="003E7B72">
              <w:t>, 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6285DA" w14:textId="7EE777DC" w:rsidR="00835795" w:rsidRDefault="003E7B72" w:rsidP="00D115B1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5F833" w14:textId="064C886E" w:rsidR="00835795" w:rsidRDefault="00F5705D" w:rsidP="00D115B1">
            <w:pPr>
              <w:pStyle w:val="Standard1"/>
              <w:spacing w:before="120" w:after="120"/>
            </w:pPr>
            <w:r>
              <w:t>Mar 9</w:t>
            </w:r>
            <w:r w:rsidR="003E7B72">
              <w:t>, 2023</w:t>
            </w:r>
          </w:p>
        </w:tc>
      </w:tr>
      <w:tr w:rsidR="00835795" w14:paraId="55E8F85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4E64F" w14:textId="05688E8F" w:rsidR="00835795" w:rsidRDefault="00835795" w:rsidP="00F44F3A">
            <w:pPr>
              <w:pStyle w:val="Standard1"/>
              <w:spacing w:before="120" w:after="120"/>
            </w:pPr>
            <w:r>
              <w:t>Item # 1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447FA" w14:textId="5A75460F" w:rsidR="00835795" w:rsidRDefault="00F5705D" w:rsidP="00F44F3A">
            <w:pPr>
              <w:pStyle w:val="Standard1"/>
              <w:spacing w:before="120" w:after="120"/>
            </w:pPr>
            <w:r>
              <w:t xml:space="preserve">Analyze the problems from the team </w:t>
            </w:r>
            <w:r w:rsidR="00F53A4F">
              <w:t>members report</w:t>
            </w:r>
            <w:r>
              <w:t>, reassign the tasks</w:t>
            </w:r>
            <w:r w:rsidR="0073477D">
              <w:t>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A3596" w14:textId="73E7E94A" w:rsidR="00835795" w:rsidRDefault="00257C8B" w:rsidP="00F44F3A">
            <w:pPr>
              <w:pStyle w:val="Standard1"/>
              <w:spacing w:before="120" w:after="120"/>
            </w:pPr>
            <w:r>
              <w:t>Lale Mulati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68753" w14:textId="52432D2D" w:rsidR="00835795" w:rsidRDefault="00F5705D" w:rsidP="00F44F3A">
            <w:pPr>
              <w:pStyle w:val="Standard1"/>
              <w:spacing w:before="120" w:after="120"/>
            </w:pPr>
            <w:r>
              <w:t>Mar</w:t>
            </w:r>
            <w:r w:rsidR="003E7B72">
              <w:t xml:space="preserve"> </w:t>
            </w:r>
            <w:r>
              <w:t>10</w:t>
            </w:r>
            <w:r w:rsidR="003E7B72">
              <w:t>, 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227BD" w14:textId="3FD7D257" w:rsidR="00835795" w:rsidRDefault="003E7B72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B340F" w14:textId="65DB5B36" w:rsidR="00835795" w:rsidRDefault="00F5705D" w:rsidP="00F44F3A">
            <w:pPr>
              <w:pStyle w:val="Standard1"/>
              <w:spacing w:before="120" w:after="120"/>
            </w:pPr>
            <w:r>
              <w:t>Mar</w:t>
            </w:r>
            <w:r w:rsidR="003E7B72">
              <w:t xml:space="preserve"> </w:t>
            </w:r>
            <w:r>
              <w:t>10</w:t>
            </w:r>
            <w:r w:rsidR="003E7B72">
              <w:t>, 2023</w:t>
            </w:r>
          </w:p>
        </w:tc>
      </w:tr>
      <w:tr w:rsidR="00835795" w14:paraId="0B1184D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C3117" w14:textId="2704FCF2" w:rsidR="00835795" w:rsidRDefault="00835795" w:rsidP="00136D2C">
            <w:pPr>
              <w:pStyle w:val="Standard1"/>
              <w:spacing w:before="120" w:after="120"/>
            </w:pPr>
            <w:r>
              <w:t xml:space="preserve">Item # </w:t>
            </w:r>
            <w:r w:rsidR="00154F02">
              <w:t>2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4397D" w14:textId="4612FCE2" w:rsidR="00835795" w:rsidRDefault="003E7B72" w:rsidP="00F44F3A">
            <w:pPr>
              <w:pStyle w:val="Standard1"/>
              <w:spacing w:before="120" w:after="120"/>
            </w:pPr>
            <w:r>
              <w:t xml:space="preserve"> </w:t>
            </w:r>
            <w:r w:rsidR="0073477D">
              <w:t>Move the database (from Heroku to MongoDB)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5E4D19" w14:textId="7648B94B" w:rsidR="00835795" w:rsidRDefault="00257C8B" w:rsidP="00F44F3A">
            <w:pPr>
              <w:pStyle w:val="Standard1"/>
              <w:spacing w:before="120" w:after="120"/>
            </w:pPr>
            <w:r>
              <w:t>Elham Veisouei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C08601" w14:textId="5E7038A0" w:rsidR="00835795" w:rsidRDefault="0073477D" w:rsidP="00F44F3A">
            <w:pPr>
              <w:pStyle w:val="Standard1"/>
              <w:spacing w:before="120" w:after="120"/>
            </w:pPr>
            <w:r>
              <w:t>Mar 12</w:t>
            </w:r>
            <w:r w:rsidR="003E7B72">
              <w:t>, 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1D0F8" w14:textId="5944D879" w:rsidR="00835795" w:rsidRDefault="003E7B72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A96A2" w14:textId="0022E400" w:rsidR="00835795" w:rsidRDefault="0073477D" w:rsidP="00F44F3A">
            <w:pPr>
              <w:pStyle w:val="Standard1"/>
              <w:spacing w:before="120" w:after="120"/>
            </w:pPr>
            <w:r>
              <w:t>Mar 12</w:t>
            </w:r>
            <w:r w:rsidR="003E7B72">
              <w:t>, 2023</w:t>
            </w:r>
          </w:p>
        </w:tc>
      </w:tr>
      <w:tr w:rsidR="00835795" w14:paraId="18479A3D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20A97" w14:textId="0E5CB8B5" w:rsidR="00835795" w:rsidRDefault="00835795" w:rsidP="00136D2C">
            <w:pPr>
              <w:pStyle w:val="Standard1"/>
              <w:spacing w:before="120" w:after="120"/>
            </w:pPr>
            <w:r>
              <w:t xml:space="preserve">Item # </w:t>
            </w:r>
            <w:r w:rsidR="00154F02">
              <w:t>3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D1E91" w14:textId="58015963" w:rsidR="00835795" w:rsidRDefault="0073477D" w:rsidP="00F44F3A">
            <w:pPr>
              <w:pStyle w:val="Standard1"/>
              <w:spacing w:before="120" w:after="120"/>
            </w:pPr>
            <w:r>
              <w:t>Host item list page update (fix the image problem)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A871A" w14:textId="2872A73B" w:rsidR="00835795" w:rsidRDefault="00257C8B" w:rsidP="00F44F3A">
            <w:pPr>
              <w:pStyle w:val="Standard1"/>
              <w:spacing w:before="120" w:after="120"/>
            </w:pPr>
            <w:r>
              <w:t>Artem Elagin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DD5E7" w14:textId="001EB6EA" w:rsidR="00835795" w:rsidRDefault="0073477D" w:rsidP="00F44F3A">
            <w:pPr>
              <w:pStyle w:val="Standard1"/>
              <w:spacing w:before="120" w:after="120"/>
            </w:pPr>
            <w:r>
              <w:t>Mar 11</w:t>
            </w:r>
            <w:r w:rsidR="003E7B72">
              <w:t>, 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3B04C" w14:textId="7E24DDDF" w:rsidR="00835795" w:rsidRDefault="003E7B72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F21FC" w14:textId="37A4F5B9" w:rsidR="00835795" w:rsidRDefault="0073477D" w:rsidP="00F44F3A">
            <w:pPr>
              <w:pStyle w:val="Standard1"/>
              <w:spacing w:before="120" w:after="120"/>
            </w:pPr>
            <w:r>
              <w:t>Mar 11</w:t>
            </w:r>
            <w:r w:rsidR="003E7B72">
              <w:t>, 2023</w:t>
            </w:r>
          </w:p>
        </w:tc>
      </w:tr>
      <w:tr w:rsidR="0073477D" w14:paraId="4BB6100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191DE9" w14:textId="085BA432" w:rsidR="0073477D" w:rsidRDefault="0073477D" w:rsidP="00136D2C">
            <w:pPr>
              <w:pStyle w:val="Standard1"/>
              <w:spacing w:before="120" w:after="120"/>
            </w:pPr>
            <w:r>
              <w:t>Item #4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9D3A14" w14:textId="1B852112" w:rsidR="0073477D" w:rsidRDefault="0073477D" w:rsidP="00F44F3A">
            <w:pPr>
              <w:pStyle w:val="Standard1"/>
              <w:spacing w:before="120" w:after="120"/>
            </w:pPr>
            <w:r>
              <w:t>Frontend (UI/UX update) plan (Discuss with Artem)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C9E137" w14:textId="49E619DE" w:rsidR="0073477D" w:rsidRDefault="0073477D" w:rsidP="00F44F3A">
            <w:pPr>
              <w:pStyle w:val="Standard1"/>
              <w:spacing w:before="120" w:after="120"/>
            </w:pPr>
            <w:r>
              <w:t>Abdelaziz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D1CD8E" w14:textId="0A29C6F1" w:rsidR="0073477D" w:rsidRDefault="0073477D" w:rsidP="00F44F3A">
            <w:pPr>
              <w:pStyle w:val="Standard1"/>
              <w:spacing w:before="120" w:after="120"/>
            </w:pPr>
            <w:r>
              <w:t>Mar 9, 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77A81" w14:textId="6F165DFF" w:rsidR="0073477D" w:rsidRDefault="0073477D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B3905C" w14:textId="14F9FCCF" w:rsidR="0073477D" w:rsidRDefault="0073477D" w:rsidP="00F44F3A">
            <w:pPr>
              <w:pStyle w:val="Standard1"/>
              <w:spacing w:before="120" w:after="120"/>
            </w:pPr>
            <w:r>
              <w:t>Mar 9, 2023</w:t>
            </w:r>
          </w:p>
        </w:tc>
      </w:tr>
      <w:tr w:rsidR="00835795" w14:paraId="7C556102" w14:textId="77777777" w:rsidTr="001E72D9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4D9E6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807D4" w14:textId="0498E637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3E7B72">
              <w:t xml:space="preserve"> </w:t>
            </w:r>
            <w:r w:rsidR="002C5C87">
              <w:t>Mar</w:t>
            </w:r>
            <w:r w:rsidR="003E7B72">
              <w:t xml:space="preserve"> </w:t>
            </w:r>
            <w:r w:rsidR="002C5C87">
              <w:t>14</w:t>
            </w:r>
            <w:r w:rsidR="003E7B72">
              <w:t>, 2023</w:t>
            </w:r>
          </w:p>
          <w:p w14:paraId="1D30F721" w14:textId="1242749E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3E7B72">
              <w:t xml:space="preserve"> </w:t>
            </w:r>
            <w:r w:rsidR="002C5C87">
              <w:t>12pm</w:t>
            </w:r>
            <w:r w:rsidR="003E7B72">
              <w:t xml:space="preserve"> – </w:t>
            </w:r>
            <w:r w:rsidR="002C5C87">
              <w:t>1pm</w:t>
            </w:r>
          </w:p>
          <w:p w14:paraId="6E8410D7" w14:textId="6EFF2C38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3E7B72">
              <w:t xml:space="preserve"> Campus Library </w:t>
            </w:r>
          </w:p>
          <w:p w14:paraId="5B870B9A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6734D87" w14:textId="77777777" w:rsidR="00154F02" w:rsidRDefault="00154F02" w:rsidP="00154F02">
            <w:pPr>
              <w:pStyle w:val="Standard1"/>
            </w:pPr>
            <w:r>
              <w:t xml:space="preserve">Team member 1:     Abdelaziz Omar                      </w:t>
            </w:r>
          </w:p>
          <w:p w14:paraId="7072336B" w14:textId="77777777" w:rsidR="00154F02" w:rsidRDefault="00154F02" w:rsidP="00154F02">
            <w:pPr>
              <w:pStyle w:val="Standard1"/>
            </w:pPr>
            <w:r>
              <w:t>Team member 2:     Artem Elagin</w:t>
            </w:r>
          </w:p>
          <w:p w14:paraId="682B87FB" w14:textId="77777777" w:rsidR="00154F02" w:rsidRDefault="00154F02" w:rsidP="00154F02">
            <w:pPr>
              <w:pStyle w:val="Standard1"/>
            </w:pPr>
            <w:r>
              <w:t>Team member 3:     Elham Veisouei</w:t>
            </w:r>
          </w:p>
          <w:p w14:paraId="690C889D" w14:textId="77777777" w:rsidR="00154F02" w:rsidRDefault="00154F02" w:rsidP="00154F02">
            <w:pPr>
              <w:rPr>
                <w:b/>
                <w:lang w:val="en-GB"/>
              </w:rPr>
            </w:pPr>
            <w:r>
              <w:t>Team member 4:     Lale Mulati</w:t>
            </w:r>
          </w:p>
          <w:p w14:paraId="07C551BE" w14:textId="77777777" w:rsidR="00835795" w:rsidRPr="0016291E" w:rsidRDefault="00835795" w:rsidP="0078238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D959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11BE5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8100F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CF08E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7277795E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2125">
    <w:abstractNumId w:val="1"/>
  </w:num>
  <w:num w:numId="2" w16cid:durableId="1466896195">
    <w:abstractNumId w:val="2"/>
  </w:num>
  <w:num w:numId="3" w16cid:durableId="28778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54F02"/>
    <w:rsid w:val="0016291E"/>
    <w:rsid w:val="00177B56"/>
    <w:rsid w:val="00187519"/>
    <w:rsid w:val="001B7575"/>
    <w:rsid w:val="001D01D2"/>
    <w:rsid w:val="001E72D9"/>
    <w:rsid w:val="00207F81"/>
    <w:rsid w:val="00232FAA"/>
    <w:rsid w:val="00245DEB"/>
    <w:rsid w:val="00255652"/>
    <w:rsid w:val="00257C8B"/>
    <w:rsid w:val="00264505"/>
    <w:rsid w:val="00270A62"/>
    <w:rsid w:val="00275E67"/>
    <w:rsid w:val="00285969"/>
    <w:rsid w:val="00293F91"/>
    <w:rsid w:val="00294FF1"/>
    <w:rsid w:val="002B07CD"/>
    <w:rsid w:val="002B3F36"/>
    <w:rsid w:val="002C5C87"/>
    <w:rsid w:val="002E4C88"/>
    <w:rsid w:val="002F2A5F"/>
    <w:rsid w:val="00317406"/>
    <w:rsid w:val="00352D14"/>
    <w:rsid w:val="00386AD2"/>
    <w:rsid w:val="003D0276"/>
    <w:rsid w:val="003D2877"/>
    <w:rsid w:val="003E7B72"/>
    <w:rsid w:val="004070FC"/>
    <w:rsid w:val="00445966"/>
    <w:rsid w:val="00476EF0"/>
    <w:rsid w:val="004C7374"/>
    <w:rsid w:val="004E2405"/>
    <w:rsid w:val="00534F83"/>
    <w:rsid w:val="00564447"/>
    <w:rsid w:val="005C44D4"/>
    <w:rsid w:val="005F3F0E"/>
    <w:rsid w:val="006415C4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27DF3"/>
    <w:rsid w:val="0073477D"/>
    <w:rsid w:val="0077361D"/>
    <w:rsid w:val="00782380"/>
    <w:rsid w:val="00783355"/>
    <w:rsid w:val="007C0B2F"/>
    <w:rsid w:val="007D7312"/>
    <w:rsid w:val="007D78BA"/>
    <w:rsid w:val="007E19F9"/>
    <w:rsid w:val="008029B4"/>
    <w:rsid w:val="008152EB"/>
    <w:rsid w:val="00815FE8"/>
    <w:rsid w:val="00835795"/>
    <w:rsid w:val="008A7CFF"/>
    <w:rsid w:val="008C34CB"/>
    <w:rsid w:val="0091491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BA0FDA"/>
    <w:rsid w:val="00C267F1"/>
    <w:rsid w:val="00C354D5"/>
    <w:rsid w:val="00C641E4"/>
    <w:rsid w:val="00C73F96"/>
    <w:rsid w:val="00CD13BB"/>
    <w:rsid w:val="00D1135E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53A4F"/>
    <w:rsid w:val="00F5705D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2E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Meeting</vt:lpstr>
    </vt:vector>
  </TitlesOfParts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1</cp:revision>
  <dcterms:created xsi:type="dcterms:W3CDTF">2023-01-11T18:13:00Z</dcterms:created>
  <dcterms:modified xsi:type="dcterms:W3CDTF">2023-03-13T02:32:00Z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