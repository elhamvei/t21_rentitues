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28EAE9C9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21891CBE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24205FB2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903F743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78317B06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1D4987C9" w14:textId="77777777" w:rsidR="00835795" w:rsidRDefault="00835795">
            <w:pPr>
              <w:pStyle w:val="Standard1"/>
            </w:pPr>
          </w:p>
        </w:tc>
      </w:tr>
      <w:tr w:rsidR="00835795" w14:paraId="499D3037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57178D99" w14:textId="07481D3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</w:t>
            </w:r>
            <w:r w:rsidR="00C63439">
              <w:rPr>
                <w:b/>
                <w:sz w:val="40"/>
              </w:rPr>
              <w:t>T21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3508" w:type="dxa"/>
            <w:shd w:val="pct10" w:color="auto" w:fill="auto"/>
          </w:tcPr>
          <w:p w14:paraId="3DA00EA8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405F2856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D9B34E6" w14:textId="476DFF11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</w:t>
            </w:r>
            <w:r w:rsidR="00D37085">
              <w:rPr>
                <w:b/>
                <w:sz w:val="36"/>
                <w:szCs w:val="36"/>
              </w:rPr>
              <w:t>1</w:t>
            </w:r>
            <w:r w:rsidRPr="00A245F2">
              <w:rPr>
                <w:b/>
                <w:sz w:val="36"/>
                <w:szCs w:val="36"/>
              </w:rPr>
              <w:t>__</w:t>
            </w:r>
          </w:p>
          <w:p w14:paraId="6649243C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EFFF2FB" w14:textId="49E2B1CD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</w:t>
            </w:r>
            <w:r w:rsidR="00D37085">
              <w:rPr>
                <w:b/>
                <w:sz w:val="24"/>
              </w:rPr>
              <w:t>Oct. 3, 2022,</w:t>
            </w:r>
            <w:r>
              <w:rPr>
                <w:b/>
                <w:sz w:val="24"/>
              </w:rPr>
              <w:t xml:space="preserve"> </w:t>
            </w:r>
            <w:r w:rsidR="00D37085">
              <w:rPr>
                <w:b/>
                <w:sz w:val="24"/>
              </w:rPr>
              <w:t>Monday</w:t>
            </w:r>
            <w:r>
              <w:rPr>
                <w:b/>
                <w:sz w:val="24"/>
              </w:rPr>
              <w:t xml:space="preserve">                                             Time:</w:t>
            </w:r>
            <w:r w:rsidR="00D37085">
              <w:rPr>
                <w:b/>
                <w:sz w:val="24"/>
              </w:rPr>
              <w:t xml:space="preserve"> 2pm – 4pm</w:t>
            </w:r>
          </w:p>
          <w:p w14:paraId="5C195136" w14:textId="1BDD7B31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37085">
              <w:rPr>
                <w:b/>
                <w:sz w:val="24"/>
              </w:rPr>
              <w:t xml:space="preserve"> George Brown College</w:t>
            </w:r>
          </w:p>
        </w:tc>
        <w:tc>
          <w:tcPr>
            <w:tcW w:w="1559" w:type="dxa"/>
            <w:shd w:val="pct10" w:color="auto" w:fill="auto"/>
          </w:tcPr>
          <w:p w14:paraId="524D702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FD3E1A7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7E84B5E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44446BD0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FE8EA40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56F4B00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5BCAF58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2E4F9981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3EC0B671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223D8F5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3446E28E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1E6E3A3B" w14:textId="77777777" w:rsidR="00835795" w:rsidRDefault="00835795">
            <w:pPr>
              <w:pStyle w:val="Standard1"/>
            </w:pPr>
          </w:p>
        </w:tc>
      </w:tr>
      <w:tr w:rsidR="00835795" w14:paraId="71B950FE" w14:textId="77777777" w:rsidTr="00835795">
        <w:trPr>
          <w:trHeight w:val="465"/>
        </w:trPr>
        <w:tc>
          <w:tcPr>
            <w:tcW w:w="5495" w:type="dxa"/>
            <w:gridSpan w:val="3"/>
          </w:tcPr>
          <w:p w14:paraId="329F888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2D4485EB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38D26608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7AA11CB1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11D69FB3" w14:textId="77777777" w:rsidR="00835795" w:rsidRDefault="00835795">
            <w:pPr>
              <w:pStyle w:val="Standard1"/>
            </w:pPr>
          </w:p>
        </w:tc>
      </w:tr>
      <w:tr w:rsidR="00835795" w14:paraId="6DD3983A" w14:textId="77777777" w:rsidTr="00835795">
        <w:trPr>
          <w:trHeight w:val="981"/>
        </w:trPr>
        <w:tc>
          <w:tcPr>
            <w:tcW w:w="1987" w:type="dxa"/>
            <w:gridSpan w:val="2"/>
          </w:tcPr>
          <w:p w14:paraId="6D651E9A" w14:textId="77777777"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72BDB6F2" w14:textId="4C2EDED8" w:rsidR="004A1E58" w:rsidRDefault="00835795">
            <w:pPr>
              <w:pStyle w:val="Standard1"/>
            </w:pPr>
            <w:r>
              <w:t xml:space="preserve">Team member 1:     </w:t>
            </w:r>
            <w:r w:rsidR="00772AE5">
              <w:t>Abdelaziz Omar</w:t>
            </w:r>
            <w:r>
              <w:t xml:space="preserve">                   </w:t>
            </w:r>
            <w:r w:rsidR="004A1E58">
              <w:t xml:space="preserve">   </w:t>
            </w:r>
          </w:p>
          <w:p w14:paraId="6CF65AAB" w14:textId="03B825AF" w:rsidR="004A1E58" w:rsidRDefault="00835795" w:rsidP="00275E67">
            <w:pPr>
              <w:pStyle w:val="Standard1"/>
            </w:pPr>
            <w:r>
              <w:t>Team member 2:</w:t>
            </w:r>
            <w:r w:rsidR="00772AE5">
              <w:t xml:space="preserve">     Artem Elagin</w:t>
            </w:r>
          </w:p>
          <w:p w14:paraId="420151CD" w14:textId="62434615" w:rsidR="004A1E58" w:rsidRDefault="004A1E58" w:rsidP="004A1E58">
            <w:pPr>
              <w:pStyle w:val="Standard1"/>
            </w:pPr>
            <w:r>
              <w:t xml:space="preserve">Team member 3: </w:t>
            </w:r>
            <w:r w:rsidR="00772AE5">
              <w:t xml:space="preserve">    Elham Veisouei</w:t>
            </w:r>
          </w:p>
          <w:p w14:paraId="01300C92" w14:textId="1FA9F89A" w:rsidR="00835795" w:rsidRDefault="00835795" w:rsidP="00275E67">
            <w:pPr>
              <w:pStyle w:val="Standard1"/>
            </w:pPr>
            <w:r>
              <w:t xml:space="preserve">Team member 4: </w:t>
            </w:r>
            <w:r w:rsidR="00772AE5">
              <w:t xml:space="preserve">    Lale Mulati</w:t>
            </w:r>
          </w:p>
        </w:tc>
        <w:tc>
          <w:tcPr>
            <w:tcW w:w="1559" w:type="dxa"/>
          </w:tcPr>
          <w:p w14:paraId="2B5EEA5F" w14:textId="3D27D937" w:rsidR="00772AE5" w:rsidRDefault="00772AE5">
            <w:pPr>
              <w:pStyle w:val="Standard1"/>
            </w:pPr>
          </w:p>
        </w:tc>
        <w:tc>
          <w:tcPr>
            <w:tcW w:w="1276" w:type="dxa"/>
          </w:tcPr>
          <w:p w14:paraId="7352143A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2EDEF8FC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3B0299D0" w14:textId="77777777" w:rsidR="00835795" w:rsidRDefault="00835795">
            <w:pPr>
              <w:pStyle w:val="Standard1"/>
            </w:pPr>
          </w:p>
        </w:tc>
      </w:tr>
      <w:bookmarkEnd w:id="3"/>
      <w:tr w:rsidR="00835795" w14:paraId="372D297C" w14:textId="77777777" w:rsidTr="00835795">
        <w:trPr>
          <w:trHeight w:val="68"/>
        </w:trPr>
        <w:tc>
          <w:tcPr>
            <w:tcW w:w="5495" w:type="dxa"/>
            <w:gridSpan w:val="3"/>
          </w:tcPr>
          <w:p w14:paraId="6983D6D7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1D5D3F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332819B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43A2D1FB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585E5D46" w14:textId="77777777" w:rsidR="00835795" w:rsidRDefault="00835795">
            <w:pPr>
              <w:pStyle w:val="Standard1"/>
            </w:pPr>
          </w:p>
        </w:tc>
      </w:tr>
      <w:tr w:rsidR="00835795" w14:paraId="1C4491FC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A9D58D4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165B49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5CE4DE4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68EE46B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2DDA66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2EA35346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A1339C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5B0F3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24CD8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AC9F8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D2FE39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156F7CFE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1ADD29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2CFADA24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BE7521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A03E85" w14:textId="56F5CE4B" w:rsidR="00835795" w:rsidRDefault="00841B1E" w:rsidP="00D115B1">
            <w:pPr>
              <w:pStyle w:val="Standard1"/>
              <w:spacing w:before="120" w:after="120"/>
            </w:pPr>
            <w:r>
              <w:t xml:space="preserve">Decided to change the rent application name.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B2B64" w14:textId="3F660DE0" w:rsidR="00835795" w:rsidRDefault="008710B8" w:rsidP="00D115B1">
            <w:pPr>
              <w:pStyle w:val="Standard1"/>
              <w:spacing w:before="120" w:after="120"/>
            </w:pPr>
            <w:r>
              <w:t>Abdelaziz Omar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C6235" w14:textId="4A5AD8E8" w:rsidR="00835795" w:rsidRDefault="008710B8" w:rsidP="00D115B1">
            <w:pPr>
              <w:pStyle w:val="Standard1"/>
              <w:spacing w:before="120" w:after="120"/>
            </w:pPr>
            <w:r>
              <w:t>By Oct.7, 2022 Friday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08504" w14:textId="179333F6" w:rsidR="00835795" w:rsidRDefault="008710B8" w:rsidP="00D115B1">
            <w:pPr>
              <w:pStyle w:val="Standard1"/>
              <w:spacing w:before="120" w:after="120"/>
            </w:pPr>
            <w:r>
              <w:t>10%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EA926F" w14:textId="77777777" w:rsidR="00835795" w:rsidRDefault="008710B8" w:rsidP="00D115B1">
            <w:pPr>
              <w:pStyle w:val="Standard1"/>
              <w:spacing w:before="120" w:after="120"/>
            </w:pPr>
            <w:r>
              <w:t xml:space="preserve">Oct.3, </w:t>
            </w:r>
          </w:p>
          <w:p w14:paraId="4B9BA44C" w14:textId="5D8FAB53" w:rsidR="008710B8" w:rsidRDefault="008710B8" w:rsidP="00D115B1">
            <w:pPr>
              <w:pStyle w:val="Standard1"/>
              <w:spacing w:before="120" w:after="120"/>
            </w:pPr>
            <w:r>
              <w:t>2022</w:t>
            </w:r>
          </w:p>
        </w:tc>
      </w:tr>
      <w:tr w:rsidR="00835795" w14:paraId="18C5F3AA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F6B73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19E27C" w14:textId="55524B3B" w:rsidR="00835795" w:rsidRDefault="008710B8" w:rsidP="00F44F3A">
            <w:pPr>
              <w:pStyle w:val="Standard1"/>
              <w:spacing w:before="120" w:after="120"/>
            </w:pPr>
            <w:r>
              <w:t xml:space="preserve">Review previous meeting </w:t>
            </w:r>
            <w:r w:rsidR="00E3597A">
              <w:t>summary and</w:t>
            </w:r>
            <w:r>
              <w:t xml:space="preserve"> organize the discussed </w:t>
            </w:r>
            <w:r w:rsidR="00E3597A">
              <w:t xml:space="preserve">ideas.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12825E" w14:textId="2F00F9D9" w:rsidR="00835795" w:rsidRDefault="00E3597A" w:rsidP="00F44F3A">
            <w:pPr>
              <w:pStyle w:val="Standard1"/>
              <w:spacing w:before="120" w:after="120"/>
            </w:pPr>
            <w:r>
              <w:t xml:space="preserve">Artem Elagin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202963" w14:textId="35E7A92C" w:rsidR="00835795" w:rsidRDefault="00E3597A" w:rsidP="00F44F3A">
            <w:pPr>
              <w:pStyle w:val="Standard1"/>
              <w:spacing w:before="120" w:after="120"/>
            </w:pPr>
            <w:r>
              <w:t>By</w:t>
            </w:r>
            <w:r>
              <w:t xml:space="preserve"> Oct.3</w:t>
            </w:r>
            <w:r>
              <w:t>, 2022 Friday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E0A19F" w14:textId="438C8D09" w:rsidR="00835795" w:rsidRDefault="00E3597A" w:rsidP="00F44F3A">
            <w:pPr>
              <w:pStyle w:val="Standard1"/>
              <w:spacing w:before="120" w:after="120"/>
            </w:pPr>
            <w:r>
              <w:t>100</w:t>
            </w:r>
            <w:r w:rsidR="009B3546">
              <w:t>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E9AC0" w14:textId="77777777" w:rsidR="00E3597A" w:rsidRDefault="00E3597A" w:rsidP="00E3597A">
            <w:pPr>
              <w:pStyle w:val="Standard1"/>
              <w:spacing w:before="120" w:after="120"/>
            </w:pPr>
            <w:r>
              <w:t xml:space="preserve">Oct.3, </w:t>
            </w:r>
          </w:p>
          <w:p w14:paraId="14A4FE8C" w14:textId="6DE3B1E1" w:rsidR="00835795" w:rsidRDefault="00E3597A" w:rsidP="00E3597A">
            <w:pPr>
              <w:pStyle w:val="Standard1"/>
              <w:spacing w:before="120" w:after="120"/>
            </w:pPr>
            <w:r>
              <w:t>2022</w:t>
            </w:r>
          </w:p>
        </w:tc>
      </w:tr>
      <w:tr w:rsidR="00835795" w14:paraId="4606AE27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217A13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2963" w14:textId="2ACC4063" w:rsidR="00835795" w:rsidRDefault="009B3546" w:rsidP="00F44F3A">
            <w:pPr>
              <w:pStyle w:val="Standard1"/>
              <w:spacing w:before="120" w:after="120"/>
            </w:pPr>
            <w:r>
              <w:t xml:space="preserve">Make a complete website category list.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15F74" w14:textId="47127D8A" w:rsidR="00835795" w:rsidRDefault="009B3546" w:rsidP="00F44F3A">
            <w:pPr>
              <w:pStyle w:val="Standard1"/>
              <w:spacing w:before="120" w:after="120"/>
            </w:pPr>
            <w:r>
              <w:t>Elham Veisouei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FFF51" w14:textId="77777777" w:rsidR="00835795" w:rsidRDefault="009B3546" w:rsidP="00F44F3A">
            <w:pPr>
              <w:pStyle w:val="Standard1"/>
              <w:spacing w:before="120" w:after="120"/>
            </w:pPr>
            <w:r>
              <w:t>By Oct.7,</w:t>
            </w:r>
          </w:p>
          <w:p w14:paraId="0957D097" w14:textId="71542140" w:rsidR="009B3546" w:rsidRDefault="009B3546" w:rsidP="00F44F3A">
            <w:pPr>
              <w:pStyle w:val="Standard1"/>
              <w:spacing w:before="120" w:after="120"/>
            </w:pPr>
            <w:r>
              <w:t>2022 Friday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9F678" w14:textId="3310D3B3" w:rsidR="00835795" w:rsidRDefault="009B3546" w:rsidP="00F44F3A">
            <w:pPr>
              <w:pStyle w:val="Standard1"/>
              <w:spacing w:before="120" w:after="120"/>
            </w:pPr>
            <w:r>
              <w:t>50%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89ED6D" w14:textId="77777777" w:rsidR="009B3546" w:rsidRDefault="009B3546" w:rsidP="009B3546">
            <w:pPr>
              <w:pStyle w:val="Standard1"/>
              <w:spacing w:before="120" w:after="120"/>
            </w:pPr>
            <w:r>
              <w:t xml:space="preserve">Oct.3, </w:t>
            </w:r>
          </w:p>
          <w:p w14:paraId="12A10342" w14:textId="40663B66" w:rsidR="00835795" w:rsidRDefault="009B3546" w:rsidP="009B3546">
            <w:pPr>
              <w:pStyle w:val="Standard1"/>
              <w:spacing w:before="120" w:after="120"/>
            </w:pPr>
            <w:r>
              <w:t>2022</w:t>
            </w:r>
          </w:p>
        </w:tc>
      </w:tr>
      <w:tr w:rsidR="00835795" w14:paraId="4A13954E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3EA55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518263" w14:textId="40BC8EE0" w:rsidR="00835795" w:rsidRDefault="009B3546" w:rsidP="00F44F3A">
            <w:pPr>
              <w:pStyle w:val="Standard1"/>
              <w:spacing w:before="120" w:after="120"/>
            </w:pPr>
            <w:r>
              <w:t>Complete the project plan.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04030F" w14:textId="3BB242E1" w:rsidR="00835795" w:rsidRDefault="009B3546" w:rsidP="00F44F3A">
            <w:pPr>
              <w:pStyle w:val="Standard1"/>
              <w:spacing w:before="120" w:after="120"/>
            </w:pPr>
            <w:r>
              <w:t>Lale Mulati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D179C" w14:textId="77777777" w:rsidR="00835795" w:rsidRDefault="009B3546" w:rsidP="00F44F3A">
            <w:pPr>
              <w:pStyle w:val="Standard1"/>
              <w:spacing w:before="120" w:after="120"/>
            </w:pPr>
            <w:r>
              <w:t xml:space="preserve">By Oct.7, </w:t>
            </w:r>
          </w:p>
          <w:p w14:paraId="49F609ED" w14:textId="2EA0F025" w:rsidR="009B3546" w:rsidRDefault="009B3546" w:rsidP="00F44F3A">
            <w:pPr>
              <w:pStyle w:val="Standard1"/>
              <w:spacing w:before="120" w:after="120"/>
            </w:pPr>
            <w:r>
              <w:t>2022 Friday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E79AC4" w14:textId="5A455B76" w:rsidR="00835795" w:rsidRDefault="00C8619B" w:rsidP="00F44F3A">
            <w:pPr>
              <w:pStyle w:val="Standard1"/>
              <w:spacing w:before="120" w:after="120"/>
            </w:pPr>
            <w:r>
              <w:t>30%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198DD" w14:textId="77777777" w:rsidR="009B3546" w:rsidRDefault="009B3546" w:rsidP="009B3546">
            <w:pPr>
              <w:pStyle w:val="Standard1"/>
              <w:spacing w:before="120" w:after="120"/>
            </w:pPr>
            <w:r>
              <w:t xml:space="preserve">Oct.3, </w:t>
            </w:r>
          </w:p>
          <w:p w14:paraId="162950F5" w14:textId="315223D6" w:rsidR="00835795" w:rsidRDefault="009B3546" w:rsidP="009B3546">
            <w:pPr>
              <w:pStyle w:val="Standard1"/>
              <w:spacing w:before="120" w:after="120"/>
            </w:pPr>
            <w:r>
              <w:t>2022</w:t>
            </w:r>
          </w:p>
        </w:tc>
      </w:tr>
      <w:tr w:rsidR="00835795" w14:paraId="5F61D856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53A40E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C99B4E" w14:textId="2D7B0011" w:rsidR="00835795" w:rsidRDefault="00C8619B" w:rsidP="00F44F3A">
            <w:pPr>
              <w:pStyle w:val="Standard1"/>
              <w:spacing w:before="120" w:after="120"/>
            </w:pPr>
            <w:r>
              <w:t xml:space="preserve">Make a Sprint Backlog.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7E0AB" w14:textId="7021B93F" w:rsidR="00835795" w:rsidRDefault="00C8619B" w:rsidP="00F44F3A">
            <w:pPr>
              <w:pStyle w:val="Standard1"/>
              <w:spacing w:before="120" w:after="120"/>
            </w:pPr>
            <w:r>
              <w:t>Lale Mulati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47F85" w14:textId="77777777" w:rsidR="00C8619B" w:rsidRDefault="00C8619B" w:rsidP="00C8619B">
            <w:pPr>
              <w:pStyle w:val="Standard1"/>
              <w:spacing w:before="120" w:after="120"/>
            </w:pPr>
            <w:r>
              <w:t xml:space="preserve">By Oct.7, </w:t>
            </w:r>
          </w:p>
          <w:p w14:paraId="4A52D816" w14:textId="38ACC4B8" w:rsidR="00835795" w:rsidRDefault="00C8619B" w:rsidP="00C8619B">
            <w:pPr>
              <w:pStyle w:val="Standard1"/>
              <w:spacing w:before="120" w:after="120"/>
            </w:pPr>
            <w:r>
              <w:t>2022 Friday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38A745" w14:textId="6E474A22" w:rsidR="00835795" w:rsidRDefault="00C8619B" w:rsidP="00F44F3A">
            <w:pPr>
              <w:pStyle w:val="Standard1"/>
              <w:spacing w:before="120" w:after="120"/>
            </w:pPr>
            <w:r>
              <w:t>10%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35A282" w14:textId="77777777" w:rsidR="009B3546" w:rsidRDefault="009B3546" w:rsidP="009B3546">
            <w:pPr>
              <w:pStyle w:val="Standard1"/>
              <w:spacing w:before="120" w:after="120"/>
            </w:pPr>
            <w:r>
              <w:t xml:space="preserve">Oct.3, </w:t>
            </w:r>
          </w:p>
          <w:p w14:paraId="0375F5C2" w14:textId="1FA81FEF" w:rsidR="00835795" w:rsidRDefault="009B3546" w:rsidP="009B3546">
            <w:pPr>
              <w:pStyle w:val="Standard1"/>
              <w:spacing w:before="120" w:after="120"/>
            </w:pPr>
            <w:r>
              <w:t>2022</w:t>
            </w:r>
          </w:p>
        </w:tc>
      </w:tr>
      <w:tr w:rsidR="00835795" w14:paraId="1E1762F1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B5324F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7DD17" w14:textId="4FDF669C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9B3546">
              <w:t xml:space="preserve"> Oct.</w:t>
            </w:r>
            <w:r w:rsidR="00D5619B">
              <w:t>7</w:t>
            </w:r>
            <w:r w:rsidR="009B3546">
              <w:t xml:space="preserve">, 2022, </w:t>
            </w:r>
          </w:p>
          <w:p w14:paraId="7EC96D67" w14:textId="29371962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D5619B">
              <w:t>2</w:t>
            </w:r>
            <w:r w:rsidR="00342237">
              <w:t xml:space="preserve">pm </w:t>
            </w:r>
          </w:p>
          <w:p w14:paraId="10771583" w14:textId="564E87A0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42237">
              <w:t xml:space="preserve"> George Brown College Library </w:t>
            </w:r>
          </w:p>
          <w:p w14:paraId="4380F744" w14:textId="29211213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D5619B">
              <w:t xml:space="preserve">review the sprint 2 items, and review. </w:t>
            </w:r>
          </w:p>
          <w:p w14:paraId="459AB9C7" w14:textId="1506D2C6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7F613108" w14:textId="77777777" w:rsidR="00E4135A" w:rsidRDefault="00E4135A" w:rsidP="00E4135A">
            <w:pPr>
              <w:pStyle w:val="Standard1"/>
            </w:pPr>
            <w:r>
              <w:t xml:space="preserve">Team member 1:     Abdelaziz Omar                      </w:t>
            </w:r>
          </w:p>
          <w:p w14:paraId="4EA3085A" w14:textId="77777777" w:rsidR="00E4135A" w:rsidRDefault="00E4135A" w:rsidP="00E4135A">
            <w:pPr>
              <w:pStyle w:val="Standard1"/>
            </w:pPr>
            <w:r>
              <w:t>Team member 2:     Artem Elagin</w:t>
            </w:r>
          </w:p>
          <w:p w14:paraId="5F8435B1" w14:textId="77777777" w:rsidR="00E4135A" w:rsidRDefault="00E4135A" w:rsidP="00E4135A">
            <w:pPr>
              <w:pStyle w:val="Standard1"/>
            </w:pPr>
            <w:r>
              <w:t>Team member 3:     Elham Veisouei</w:t>
            </w:r>
          </w:p>
          <w:p w14:paraId="41D0B94A" w14:textId="6E0CAEB3" w:rsidR="00E4135A" w:rsidRDefault="00E4135A" w:rsidP="00E4135A">
            <w:pPr>
              <w:rPr>
                <w:b/>
                <w:lang w:val="en-GB"/>
              </w:rPr>
            </w:pPr>
            <w:r>
              <w:lastRenderedPageBreak/>
              <w:t>Team member 4:     Lale Mulati</w:t>
            </w:r>
          </w:p>
          <w:p w14:paraId="21F42A50" w14:textId="77777777" w:rsidR="00835795" w:rsidRPr="0016291E" w:rsidRDefault="00835795" w:rsidP="00E4135A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080DA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0FAFD" w14:textId="4295B826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A999A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831B3" w14:textId="04C66931" w:rsidR="00835795" w:rsidRDefault="00835795" w:rsidP="009B3546">
            <w:pPr>
              <w:pStyle w:val="Standard1"/>
              <w:spacing w:before="120" w:after="120"/>
            </w:pPr>
          </w:p>
        </w:tc>
      </w:tr>
    </w:tbl>
    <w:p w14:paraId="023B72E6" w14:textId="547498EC" w:rsidR="00C63439" w:rsidRDefault="00C63439" w:rsidP="0016291E">
      <w:pPr>
        <w:rPr>
          <w:lang w:val="en-GB"/>
        </w:rPr>
      </w:pPr>
    </w:p>
    <w:p w14:paraId="181B6756" w14:textId="77777777" w:rsidR="00C63439" w:rsidRDefault="00C63439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C63439" w14:paraId="0CE91CD1" w14:textId="77777777" w:rsidTr="00A77FDF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6E57FA4C" w14:textId="77777777" w:rsidR="00C63439" w:rsidRDefault="00C63439" w:rsidP="00A77FDF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402A2E52" w14:textId="77777777" w:rsidR="00C63439" w:rsidRDefault="00C63439" w:rsidP="00A77FDF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2D3FCB3E" w14:textId="77777777" w:rsidR="00C63439" w:rsidRDefault="00C63439" w:rsidP="00A77FDF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0364DFFF" w14:textId="77777777" w:rsidR="00C63439" w:rsidRDefault="00C63439" w:rsidP="00A77FDF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4FF1DE47" w14:textId="77777777" w:rsidR="00C63439" w:rsidRDefault="00C63439" w:rsidP="00A77FDF">
            <w:pPr>
              <w:pStyle w:val="Standard1"/>
            </w:pPr>
          </w:p>
        </w:tc>
      </w:tr>
      <w:tr w:rsidR="00C63439" w14:paraId="4D1396D6" w14:textId="77777777" w:rsidTr="00A77FDF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6033B4A" w14:textId="77777777" w:rsidR="00C63439" w:rsidRDefault="00C63439" w:rsidP="00A77FDF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__T21__</w:t>
            </w:r>
          </w:p>
        </w:tc>
        <w:tc>
          <w:tcPr>
            <w:tcW w:w="3508" w:type="dxa"/>
            <w:shd w:val="pct10" w:color="auto" w:fill="auto"/>
          </w:tcPr>
          <w:p w14:paraId="25067D05" w14:textId="77777777" w:rsidR="00C63439" w:rsidRPr="00A245F2" w:rsidRDefault="00C63439" w:rsidP="00A77FDF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4F6FB51" w14:textId="77777777" w:rsidR="00C63439" w:rsidRPr="00A245F2" w:rsidRDefault="00C63439" w:rsidP="00A77FDF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2140561" w14:textId="69385AFC" w:rsidR="00C63439" w:rsidRPr="00A245F2" w:rsidRDefault="00C63439" w:rsidP="00A77FDF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</w:t>
            </w:r>
            <w:r w:rsidR="002E71B4">
              <w:rPr>
                <w:b/>
                <w:sz w:val="36"/>
                <w:szCs w:val="36"/>
              </w:rPr>
              <w:t>2</w:t>
            </w:r>
            <w:r w:rsidRPr="00A245F2">
              <w:rPr>
                <w:b/>
                <w:sz w:val="36"/>
                <w:szCs w:val="36"/>
              </w:rPr>
              <w:t>__</w:t>
            </w:r>
          </w:p>
          <w:p w14:paraId="251F217F" w14:textId="77777777" w:rsidR="00C63439" w:rsidRDefault="00C63439" w:rsidP="00A77FDF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654D503" w14:textId="3F537BD4" w:rsidR="00C63439" w:rsidRDefault="00C63439" w:rsidP="00A77FDF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2E71B4">
              <w:rPr>
                <w:b/>
                <w:sz w:val="24"/>
              </w:rPr>
              <w:t>Oct, 7, 2022, Friday</w:t>
            </w:r>
            <w:r>
              <w:rPr>
                <w:b/>
                <w:sz w:val="24"/>
              </w:rPr>
              <w:t xml:space="preserve">                                               Time:</w:t>
            </w:r>
            <w:r w:rsidR="002E71B4">
              <w:rPr>
                <w:b/>
                <w:sz w:val="24"/>
              </w:rPr>
              <w:t xml:space="preserve"> 2pm- 4pm </w:t>
            </w:r>
          </w:p>
          <w:p w14:paraId="6F7C9FB1" w14:textId="1FA1144E" w:rsidR="00C63439" w:rsidRDefault="00C63439" w:rsidP="00A77FDF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E3143B">
              <w:rPr>
                <w:b/>
                <w:sz w:val="24"/>
              </w:rPr>
              <w:t xml:space="preserve"> George Brown College</w:t>
            </w:r>
            <w:r w:rsidR="004547BC">
              <w:rPr>
                <w:b/>
                <w:sz w:val="24"/>
              </w:rPr>
              <w:t>, Library room 333B</w:t>
            </w:r>
          </w:p>
        </w:tc>
        <w:tc>
          <w:tcPr>
            <w:tcW w:w="1559" w:type="dxa"/>
            <w:shd w:val="pct10" w:color="auto" w:fill="auto"/>
          </w:tcPr>
          <w:p w14:paraId="1B072DB5" w14:textId="77777777" w:rsidR="00C63439" w:rsidRDefault="00C63439" w:rsidP="00A77FDF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D713B83" w14:textId="77777777" w:rsidR="00C63439" w:rsidRDefault="00C63439" w:rsidP="00A77FDF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7C050AB8" w14:textId="77777777" w:rsidR="00C63439" w:rsidRDefault="00C63439" w:rsidP="00A77FDF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6879380B" w14:textId="77777777" w:rsidR="00C63439" w:rsidRDefault="00C63439" w:rsidP="00A77FDF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D67D9F0" w14:textId="77777777" w:rsidR="00C63439" w:rsidRDefault="00C63439" w:rsidP="00A77FDF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4207ACB" w14:textId="77777777" w:rsidR="00C63439" w:rsidRDefault="00C63439" w:rsidP="00A77FDF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C63439" w14:paraId="1808144C" w14:textId="77777777" w:rsidTr="00A77FDF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38E6876" w14:textId="77777777" w:rsidR="00C63439" w:rsidRDefault="00C63439" w:rsidP="00A77FDF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94A2CBF" w14:textId="77777777" w:rsidR="00C63439" w:rsidRDefault="00C63439" w:rsidP="00A77FDF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DA33F80" w14:textId="77777777" w:rsidR="00C63439" w:rsidRDefault="00C63439" w:rsidP="00A77FDF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7AC80077" w14:textId="77777777" w:rsidR="00C63439" w:rsidRDefault="00C63439" w:rsidP="00A77FDF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65C6D5E1" w14:textId="77777777" w:rsidR="00C63439" w:rsidRDefault="00C63439" w:rsidP="00A77FDF">
            <w:pPr>
              <w:pStyle w:val="Standard1"/>
            </w:pPr>
          </w:p>
        </w:tc>
      </w:tr>
      <w:tr w:rsidR="00C63439" w14:paraId="4B0FBE34" w14:textId="77777777" w:rsidTr="00A77FDF">
        <w:trPr>
          <w:trHeight w:val="465"/>
        </w:trPr>
        <w:tc>
          <w:tcPr>
            <w:tcW w:w="5495" w:type="dxa"/>
            <w:gridSpan w:val="3"/>
          </w:tcPr>
          <w:p w14:paraId="08FF6F3F" w14:textId="77777777" w:rsidR="00C63439" w:rsidRDefault="00C63439" w:rsidP="00A77FDF">
            <w:pPr>
              <w:pStyle w:val="Standard1"/>
            </w:pPr>
          </w:p>
        </w:tc>
        <w:tc>
          <w:tcPr>
            <w:tcW w:w="1559" w:type="dxa"/>
          </w:tcPr>
          <w:p w14:paraId="4A5B69E0" w14:textId="77777777" w:rsidR="00C63439" w:rsidRDefault="00C63439" w:rsidP="00A77FDF">
            <w:pPr>
              <w:pStyle w:val="Standard1"/>
            </w:pPr>
          </w:p>
        </w:tc>
        <w:tc>
          <w:tcPr>
            <w:tcW w:w="1276" w:type="dxa"/>
          </w:tcPr>
          <w:p w14:paraId="2FF993BD" w14:textId="77777777" w:rsidR="00C63439" w:rsidRDefault="00C63439" w:rsidP="00A77FDF">
            <w:pPr>
              <w:pStyle w:val="Standard1"/>
            </w:pPr>
          </w:p>
        </w:tc>
        <w:tc>
          <w:tcPr>
            <w:tcW w:w="983" w:type="dxa"/>
          </w:tcPr>
          <w:p w14:paraId="14A57994" w14:textId="77777777" w:rsidR="00C63439" w:rsidRDefault="00C63439" w:rsidP="00A77FDF">
            <w:pPr>
              <w:pStyle w:val="Standard1"/>
            </w:pPr>
          </w:p>
        </w:tc>
        <w:tc>
          <w:tcPr>
            <w:tcW w:w="1127" w:type="dxa"/>
          </w:tcPr>
          <w:p w14:paraId="2B35D3EC" w14:textId="77777777" w:rsidR="00C63439" w:rsidRDefault="00C63439" w:rsidP="00A77FDF">
            <w:pPr>
              <w:pStyle w:val="Standard1"/>
            </w:pPr>
          </w:p>
        </w:tc>
      </w:tr>
      <w:tr w:rsidR="009B3DBA" w14:paraId="6FE3AE68" w14:textId="77777777" w:rsidTr="00A77FDF">
        <w:trPr>
          <w:trHeight w:val="981"/>
        </w:trPr>
        <w:tc>
          <w:tcPr>
            <w:tcW w:w="1987" w:type="dxa"/>
            <w:gridSpan w:val="2"/>
          </w:tcPr>
          <w:p w14:paraId="3600B6F2" w14:textId="77777777" w:rsidR="009B3DBA" w:rsidRDefault="009B3DBA" w:rsidP="009B3DBA">
            <w:r>
              <w:t>Attendees:</w:t>
            </w:r>
          </w:p>
        </w:tc>
        <w:tc>
          <w:tcPr>
            <w:tcW w:w="3508" w:type="dxa"/>
          </w:tcPr>
          <w:p w14:paraId="17FF471E" w14:textId="77777777" w:rsidR="009B3DBA" w:rsidRDefault="009B3DBA" w:rsidP="009B3DBA">
            <w:pPr>
              <w:pStyle w:val="Standard1"/>
            </w:pPr>
            <w:r>
              <w:t xml:space="preserve">Team member 1:     Abdelaziz Omar                      </w:t>
            </w:r>
          </w:p>
          <w:p w14:paraId="3758174D" w14:textId="77777777" w:rsidR="009B3DBA" w:rsidRDefault="009B3DBA" w:rsidP="009B3DBA">
            <w:pPr>
              <w:pStyle w:val="Standard1"/>
            </w:pPr>
            <w:r>
              <w:t>Team member 2:     Artem Elagin</w:t>
            </w:r>
          </w:p>
          <w:p w14:paraId="4982B0CD" w14:textId="77777777" w:rsidR="009B3DBA" w:rsidRDefault="009B3DBA" w:rsidP="009B3DBA">
            <w:pPr>
              <w:pStyle w:val="Standard1"/>
            </w:pPr>
            <w:r>
              <w:t>Team member 3:     Elham Veisouei</w:t>
            </w:r>
          </w:p>
          <w:p w14:paraId="7F4ABA4D" w14:textId="35C57B6B" w:rsidR="009B3DBA" w:rsidRDefault="009B3DBA" w:rsidP="009B3DBA">
            <w:pPr>
              <w:pStyle w:val="Standard1"/>
            </w:pPr>
            <w:r>
              <w:t>Team member 4:     Lale Mulati</w:t>
            </w:r>
          </w:p>
        </w:tc>
        <w:tc>
          <w:tcPr>
            <w:tcW w:w="1559" w:type="dxa"/>
          </w:tcPr>
          <w:p w14:paraId="70DA0F96" w14:textId="77777777" w:rsidR="009B3DBA" w:rsidRDefault="009B3DBA" w:rsidP="009B3DBA">
            <w:pPr>
              <w:pStyle w:val="Standard1"/>
            </w:pPr>
          </w:p>
        </w:tc>
        <w:tc>
          <w:tcPr>
            <w:tcW w:w="1276" w:type="dxa"/>
          </w:tcPr>
          <w:p w14:paraId="7894D1D1" w14:textId="77777777" w:rsidR="009B3DBA" w:rsidRDefault="009B3DBA" w:rsidP="009B3DBA">
            <w:pPr>
              <w:pStyle w:val="Standard1"/>
            </w:pPr>
          </w:p>
        </w:tc>
        <w:tc>
          <w:tcPr>
            <w:tcW w:w="983" w:type="dxa"/>
          </w:tcPr>
          <w:p w14:paraId="00424786" w14:textId="77777777" w:rsidR="009B3DBA" w:rsidRDefault="009B3DBA" w:rsidP="009B3DBA">
            <w:pPr>
              <w:pStyle w:val="Standard1"/>
            </w:pPr>
          </w:p>
        </w:tc>
        <w:tc>
          <w:tcPr>
            <w:tcW w:w="1127" w:type="dxa"/>
          </w:tcPr>
          <w:p w14:paraId="09BE9841" w14:textId="77777777" w:rsidR="009B3DBA" w:rsidRDefault="009B3DBA" w:rsidP="009B3DBA">
            <w:pPr>
              <w:pStyle w:val="Standard1"/>
            </w:pPr>
          </w:p>
        </w:tc>
      </w:tr>
      <w:tr w:rsidR="009B3DBA" w14:paraId="69EF72BC" w14:textId="77777777" w:rsidTr="00A77FDF">
        <w:trPr>
          <w:trHeight w:val="68"/>
        </w:trPr>
        <w:tc>
          <w:tcPr>
            <w:tcW w:w="5495" w:type="dxa"/>
            <w:gridSpan w:val="3"/>
          </w:tcPr>
          <w:p w14:paraId="0CA6CE3A" w14:textId="77777777" w:rsidR="009B3DBA" w:rsidRDefault="009B3DBA" w:rsidP="009B3DBA">
            <w:pPr>
              <w:pStyle w:val="Standard1"/>
            </w:pPr>
          </w:p>
        </w:tc>
        <w:tc>
          <w:tcPr>
            <w:tcW w:w="1559" w:type="dxa"/>
          </w:tcPr>
          <w:p w14:paraId="76423466" w14:textId="77777777" w:rsidR="009B3DBA" w:rsidRDefault="009B3DBA" w:rsidP="009B3DBA">
            <w:pPr>
              <w:pStyle w:val="Standard1"/>
            </w:pPr>
          </w:p>
        </w:tc>
        <w:tc>
          <w:tcPr>
            <w:tcW w:w="1276" w:type="dxa"/>
          </w:tcPr>
          <w:p w14:paraId="64E12922" w14:textId="77777777" w:rsidR="009B3DBA" w:rsidRDefault="009B3DBA" w:rsidP="009B3DBA">
            <w:pPr>
              <w:pStyle w:val="Standard1"/>
            </w:pPr>
          </w:p>
        </w:tc>
        <w:tc>
          <w:tcPr>
            <w:tcW w:w="983" w:type="dxa"/>
          </w:tcPr>
          <w:p w14:paraId="2CF3F5C3" w14:textId="77777777" w:rsidR="009B3DBA" w:rsidRDefault="009B3DBA" w:rsidP="009B3DBA">
            <w:pPr>
              <w:pStyle w:val="Standard1"/>
            </w:pPr>
          </w:p>
        </w:tc>
        <w:tc>
          <w:tcPr>
            <w:tcW w:w="1127" w:type="dxa"/>
          </w:tcPr>
          <w:p w14:paraId="26280FB6" w14:textId="77777777" w:rsidR="009B3DBA" w:rsidRDefault="009B3DBA" w:rsidP="009B3DBA">
            <w:pPr>
              <w:pStyle w:val="Standard1"/>
            </w:pPr>
          </w:p>
        </w:tc>
      </w:tr>
      <w:tr w:rsidR="009B3DBA" w14:paraId="040DAFC2" w14:textId="77777777" w:rsidTr="00A77FDF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2118A4A" w14:textId="77777777" w:rsidR="009B3DBA" w:rsidRDefault="009B3DBA" w:rsidP="009B3DBA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5F2F341" w14:textId="77777777" w:rsidR="009B3DBA" w:rsidRDefault="009B3DBA" w:rsidP="009B3DBA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6ACB33" w14:textId="77777777" w:rsidR="009B3DBA" w:rsidRDefault="009B3DBA" w:rsidP="009B3DBA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0021B0D" w14:textId="77777777" w:rsidR="009B3DBA" w:rsidRDefault="009B3DBA" w:rsidP="009B3DBA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BD48C0D" w14:textId="77777777" w:rsidR="009B3DBA" w:rsidRDefault="009B3DBA" w:rsidP="009B3DBA">
            <w:pPr>
              <w:pStyle w:val="Standard1"/>
              <w:rPr>
                <w:b/>
                <w:sz w:val="36"/>
              </w:rPr>
            </w:pPr>
          </w:p>
        </w:tc>
      </w:tr>
      <w:tr w:rsidR="009B3DBA" w14:paraId="15DC7C98" w14:textId="77777777" w:rsidTr="00A77FDF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C6192" w14:textId="77777777" w:rsidR="009B3DBA" w:rsidRDefault="009B3DBA" w:rsidP="009B3DB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D7EB72" w14:textId="77777777" w:rsidR="009B3DBA" w:rsidRDefault="009B3DBA" w:rsidP="009B3DB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7019E2" w14:textId="77777777" w:rsidR="009B3DBA" w:rsidRDefault="009B3DBA" w:rsidP="009B3DB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9D9FAF" w14:textId="77777777" w:rsidR="009B3DBA" w:rsidRDefault="009B3DBA" w:rsidP="009B3DB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3D956" w14:textId="77777777" w:rsidR="009B3DBA" w:rsidRDefault="009B3DBA" w:rsidP="009B3DB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24B5989A" w14:textId="77777777" w:rsidR="009B3DBA" w:rsidRDefault="009B3DBA" w:rsidP="009B3DB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AC1633" w14:textId="77777777" w:rsidR="009B3DBA" w:rsidRPr="00285969" w:rsidRDefault="009B3DBA" w:rsidP="009B3DB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9B3DBA" w14:paraId="2A233DAB" w14:textId="77777777" w:rsidTr="00A77FDF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4936F" w14:textId="77777777" w:rsidR="009B3DBA" w:rsidRDefault="009B3DBA" w:rsidP="009B3DB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B8D65A" w14:textId="26F24550" w:rsidR="009B3DBA" w:rsidRDefault="00E4135A" w:rsidP="009B3DBA">
            <w:pPr>
              <w:pStyle w:val="Standard1"/>
              <w:spacing w:before="120" w:after="120"/>
            </w:pPr>
            <w:r>
              <w:t xml:space="preserve">Changed the Rent Application Website’s name as discussed before.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040A0B" w14:textId="389BB2CA" w:rsidR="009B3DBA" w:rsidRDefault="00E4135A" w:rsidP="009B3DBA">
            <w:pPr>
              <w:pStyle w:val="Standard1"/>
              <w:spacing w:before="120" w:after="120"/>
            </w:pPr>
            <w:r>
              <w:t>Abdelaziz Omar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22F8C" w14:textId="6765AD0C" w:rsidR="009B3DBA" w:rsidRDefault="00E4135A" w:rsidP="009B3DBA">
            <w:pPr>
              <w:pStyle w:val="Standard1"/>
              <w:spacing w:before="120" w:after="120"/>
            </w:pPr>
            <w:r>
              <w:t>By Oct.7, 2022 Friday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E6E8E6" w14:textId="19EDDBE9" w:rsidR="009B3DBA" w:rsidRDefault="00BA14B9" w:rsidP="009B3DB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C6DA73" w14:textId="77777777" w:rsidR="009B3DBA" w:rsidRDefault="00AC0580" w:rsidP="009B3DBA">
            <w:pPr>
              <w:pStyle w:val="Standard1"/>
              <w:spacing w:before="120" w:after="120"/>
            </w:pPr>
            <w:r>
              <w:t xml:space="preserve">Oct.7, </w:t>
            </w:r>
          </w:p>
          <w:p w14:paraId="69818DA1" w14:textId="0A6F0B40" w:rsidR="00AC0580" w:rsidRDefault="00AC0580" w:rsidP="009B3DBA">
            <w:pPr>
              <w:pStyle w:val="Standard1"/>
              <w:spacing w:before="120" w:after="120"/>
            </w:pPr>
            <w:r>
              <w:t xml:space="preserve">2022 </w:t>
            </w:r>
          </w:p>
        </w:tc>
      </w:tr>
      <w:tr w:rsidR="009B3DBA" w14:paraId="401D86C3" w14:textId="77777777" w:rsidTr="00A77FDF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019D58" w14:textId="77777777" w:rsidR="009B3DBA" w:rsidRDefault="009B3DBA" w:rsidP="009B3DB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DF2BD" w14:textId="74E04E34" w:rsidR="009B3DBA" w:rsidRDefault="00BA14B9" w:rsidP="009B3DBA">
            <w:pPr>
              <w:pStyle w:val="Standard1"/>
              <w:spacing w:before="120" w:after="120"/>
            </w:pPr>
            <w:r>
              <w:t>Complete the website’s menu</w:t>
            </w:r>
            <w:r w:rsidR="00B81C50">
              <w:t xml:space="preserve"> and category.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61839" w14:textId="51398F11" w:rsidR="009B3DBA" w:rsidRDefault="00B81C50" w:rsidP="009B3DBA">
            <w:pPr>
              <w:pStyle w:val="Standard1"/>
              <w:spacing w:before="120" w:after="120"/>
            </w:pPr>
            <w:r>
              <w:t>Elham Veisouei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BF2F0A" w14:textId="77777777" w:rsidR="009B3DBA" w:rsidRDefault="00B81C50" w:rsidP="009B3DBA">
            <w:pPr>
              <w:pStyle w:val="Standard1"/>
              <w:spacing w:before="120" w:after="120"/>
            </w:pPr>
            <w:r>
              <w:t xml:space="preserve">By Oct.7, </w:t>
            </w:r>
          </w:p>
          <w:p w14:paraId="37EC1B33" w14:textId="0FB1D479" w:rsidR="00B81C50" w:rsidRDefault="00B81C50" w:rsidP="009B3DBA">
            <w:pPr>
              <w:pStyle w:val="Standard1"/>
              <w:spacing w:before="120" w:after="120"/>
            </w:pPr>
            <w:r>
              <w:t>2022 Friday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DC3ADB" w14:textId="7B17926F" w:rsidR="009B3DBA" w:rsidRDefault="00B81C50" w:rsidP="009B3DB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147FAB" w14:textId="77777777" w:rsidR="00AC0580" w:rsidRDefault="00AC0580" w:rsidP="00AC0580">
            <w:pPr>
              <w:pStyle w:val="Standard1"/>
              <w:spacing w:before="120" w:after="120"/>
            </w:pPr>
            <w:r>
              <w:t xml:space="preserve">Oct.7, </w:t>
            </w:r>
          </w:p>
          <w:p w14:paraId="56CAE0C3" w14:textId="30729AA3" w:rsidR="009B3DBA" w:rsidRDefault="00AC0580" w:rsidP="00AC0580">
            <w:pPr>
              <w:pStyle w:val="Standard1"/>
              <w:spacing w:before="120" w:after="120"/>
            </w:pPr>
            <w:r>
              <w:t>2022</w:t>
            </w:r>
          </w:p>
        </w:tc>
      </w:tr>
      <w:tr w:rsidR="009B3DBA" w14:paraId="7C274F11" w14:textId="77777777" w:rsidTr="00A77FDF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C7AC39" w14:textId="77777777" w:rsidR="009B3DBA" w:rsidRDefault="009B3DBA" w:rsidP="009B3DB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26E830" w14:textId="3F9CA57A" w:rsidR="009B3DBA" w:rsidRDefault="00705E9F" w:rsidP="009B3DBA">
            <w:pPr>
              <w:pStyle w:val="Standard1"/>
              <w:spacing w:before="120" w:after="120"/>
            </w:pPr>
            <w:r>
              <w:t xml:space="preserve">Reedit the sprint backlog based on we discussed on the meeting.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65F57" w14:textId="623CEFF8" w:rsidR="009B3DBA" w:rsidRDefault="00705E9F" w:rsidP="009B3DBA">
            <w:pPr>
              <w:pStyle w:val="Standard1"/>
              <w:spacing w:before="120" w:after="120"/>
            </w:pPr>
            <w:r>
              <w:t>Lale Mulati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931C62" w14:textId="2C2FD4D3" w:rsidR="009B3DBA" w:rsidRDefault="00705E9F" w:rsidP="009B3DBA">
            <w:pPr>
              <w:pStyle w:val="Standard1"/>
              <w:spacing w:before="120" w:after="120"/>
            </w:pPr>
            <w:r>
              <w:t xml:space="preserve">By Oct 7, </w:t>
            </w:r>
          </w:p>
          <w:p w14:paraId="3EA467A5" w14:textId="7D83B852" w:rsidR="00705E9F" w:rsidRDefault="00705E9F" w:rsidP="009B3DBA">
            <w:pPr>
              <w:pStyle w:val="Standard1"/>
              <w:spacing w:before="120" w:after="120"/>
            </w:pPr>
            <w:r>
              <w:t>2022 Friday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28F304" w14:textId="79462D6F" w:rsidR="009B3DBA" w:rsidRDefault="00705E9F" w:rsidP="009B3DBA">
            <w:pPr>
              <w:pStyle w:val="Standard1"/>
              <w:spacing w:before="120" w:after="120"/>
            </w:pPr>
            <w:r>
              <w:t>70%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A33F0D" w14:textId="77777777" w:rsidR="00AC0580" w:rsidRDefault="00AC0580" w:rsidP="00AC0580">
            <w:pPr>
              <w:pStyle w:val="Standard1"/>
              <w:spacing w:before="120" w:after="120"/>
            </w:pPr>
            <w:r>
              <w:t xml:space="preserve">Oct.7, </w:t>
            </w:r>
          </w:p>
          <w:p w14:paraId="71FFC4A1" w14:textId="0CB6956A" w:rsidR="009B3DBA" w:rsidRDefault="00AC0580" w:rsidP="00AC0580">
            <w:pPr>
              <w:pStyle w:val="Standard1"/>
              <w:spacing w:before="120" w:after="120"/>
            </w:pPr>
            <w:r>
              <w:t>2022</w:t>
            </w:r>
          </w:p>
        </w:tc>
      </w:tr>
      <w:tr w:rsidR="009B3DBA" w14:paraId="289B58AD" w14:textId="77777777" w:rsidTr="00A77FDF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1145AD" w14:textId="77777777" w:rsidR="009B3DBA" w:rsidRDefault="009B3DBA" w:rsidP="009B3DBA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AAB31F" w14:textId="1A09B1A8" w:rsidR="009B3DBA" w:rsidRDefault="00705E9F" w:rsidP="009B3DBA">
            <w:pPr>
              <w:pStyle w:val="Standard1"/>
              <w:spacing w:before="120" w:after="120"/>
            </w:pPr>
            <w:r>
              <w:t xml:space="preserve">Create the frame of filter for each category.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A68BB9" w14:textId="6E7A3698" w:rsidR="009B3DBA" w:rsidRDefault="00705E9F" w:rsidP="009B3DBA">
            <w:pPr>
              <w:pStyle w:val="Standard1"/>
              <w:spacing w:before="120" w:after="120"/>
            </w:pPr>
            <w:r>
              <w:t xml:space="preserve">Artem Elagin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9B55C" w14:textId="77777777" w:rsidR="009B3DBA" w:rsidRDefault="00705E9F" w:rsidP="009B3DBA">
            <w:pPr>
              <w:pStyle w:val="Standard1"/>
              <w:spacing w:before="120" w:after="120"/>
            </w:pPr>
            <w:r>
              <w:t>By Oct, 10</w:t>
            </w:r>
          </w:p>
          <w:p w14:paraId="534AFB6B" w14:textId="347D986F" w:rsidR="00705E9F" w:rsidRDefault="00705E9F" w:rsidP="009B3DBA">
            <w:pPr>
              <w:pStyle w:val="Standard1"/>
              <w:spacing w:before="120" w:after="120"/>
            </w:pPr>
            <w:r>
              <w:t>2022 Monday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C0F16" w14:textId="29AA079A" w:rsidR="009B3DBA" w:rsidRDefault="00705E9F" w:rsidP="009B3DBA">
            <w:pPr>
              <w:pStyle w:val="Standard1"/>
              <w:spacing w:before="120" w:after="120"/>
            </w:pPr>
            <w: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8EC61E" w14:textId="77777777" w:rsidR="00AC0580" w:rsidRDefault="00AC0580" w:rsidP="00AC0580">
            <w:pPr>
              <w:pStyle w:val="Standard1"/>
              <w:spacing w:before="120" w:after="120"/>
            </w:pPr>
            <w:r>
              <w:t xml:space="preserve">Oct.7, </w:t>
            </w:r>
          </w:p>
          <w:p w14:paraId="43FBA951" w14:textId="27535919" w:rsidR="009B3DBA" w:rsidRDefault="00AC0580" w:rsidP="00AC0580">
            <w:pPr>
              <w:pStyle w:val="Standard1"/>
              <w:spacing w:before="120" w:after="120"/>
            </w:pPr>
            <w:r>
              <w:t>2022</w:t>
            </w:r>
          </w:p>
        </w:tc>
      </w:tr>
      <w:tr w:rsidR="009B3DBA" w14:paraId="202BC2E7" w14:textId="77777777" w:rsidTr="00A77FDF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5ACED" w14:textId="77777777" w:rsidR="009B3DBA" w:rsidRDefault="009B3DBA" w:rsidP="009B3DBA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E7F642" w14:textId="156B8053" w:rsidR="009B3DBA" w:rsidRDefault="00705E9F" w:rsidP="009B3DBA">
            <w:pPr>
              <w:pStyle w:val="Standard1"/>
              <w:spacing w:before="120" w:after="120"/>
            </w:pPr>
            <w:r>
              <w:t xml:space="preserve">Update the team charter and project plan.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DF2CFA" w14:textId="76E7FC54" w:rsidR="009B3DBA" w:rsidRDefault="00705E9F" w:rsidP="009B3DBA">
            <w:pPr>
              <w:pStyle w:val="Standard1"/>
              <w:spacing w:before="120" w:after="120"/>
            </w:pPr>
            <w:r>
              <w:t>Lale Mulati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036BB6" w14:textId="77777777" w:rsidR="009B3DBA" w:rsidRDefault="00705E9F" w:rsidP="009B3DBA">
            <w:pPr>
              <w:pStyle w:val="Standard1"/>
              <w:spacing w:before="120" w:after="120"/>
            </w:pPr>
            <w:r>
              <w:t>By Oct.7</w:t>
            </w:r>
          </w:p>
          <w:p w14:paraId="45CD34FB" w14:textId="54D42258" w:rsidR="00705E9F" w:rsidRDefault="00705E9F" w:rsidP="009B3DBA">
            <w:pPr>
              <w:pStyle w:val="Standard1"/>
              <w:spacing w:before="120" w:after="120"/>
            </w:pPr>
            <w:r>
              <w:t>2022 Friday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669EE" w14:textId="564CF1B5" w:rsidR="009B3DBA" w:rsidRDefault="00705E9F" w:rsidP="009B3DBA">
            <w:pPr>
              <w:pStyle w:val="Standard1"/>
              <w:spacing w:before="120" w:after="120"/>
            </w:pPr>
            <w:r>
              <w:t>50%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8DD2A6" w14:textId="77777777" w:rsidR="00AC0580" w:rsidRDefault="00AC0580" w:rsidP="00AC0580">
            <w:pPr>
              <w:pStyle w:val="Standard1"/>
              <w:spacing w:before="120" w:after="120"/>
            </w:pPr>
            <w:r>
              <w:t xml:space="preserve">Oct.7, </w:t>
            </w:r>
          </w:p>
          <w:p w14:paraId="15CACD1E" w14:textId="32D6F77B" w:rsidR="009B3DBA" w:rsidRDefault="00AC0580" w:rsidP="00AC0580">
            <w:pPr>
              <w:pStyle w:val="Standard1"/>
              <w:spacing w:before="120" w:after="120"/>
            </w:pPr>
            <w:r>
              <w:t>2022</w:t>
            </w:r>
          </w:p>
        </w:tc>
      </w:tr>
      <w:tr w:rsidR="009B3DBA" w14:paraId="1C6102BD" w14:textId="77777777" w:rsidTr="00A77FDF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E0EAF0" w14:textId="77777777" w:rsidR="009B3DBA" w:rsidRDefault="009B3DBA" w:rsidP="009B3DB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1DCEB" w14:textId="011C75B4" w:rsidR="009B3DBA" w:rsidRDefault="009B3DBA" w:rsidP="009B3DBA">
            <w:pPr>
              <w:pStyle w:val="Standard1"/>
              <w:spacing w:before="120" w:after="120"/>
            </w:pPr>
            <w:r>
              <w:t>Date:</w:t>
            </w:r>
            <w:r w:rsidR="008710B8">
              <w:t xml:space="preserve"> Oct.</w:t>
            </w:r>
            <w:r w:rsidR="00BA14B9">
              <w:t>10</w:t>
            </w:r>
            <w:r w:rsidR="008710B8">
              <w:t xml:space="preserve">, 2022, </w:t>
            </w:r>
            <w:r w:rsidR="00BA14B9">
              <w:t>Monday</w:t>
            </w:r>
          </w:p>
          <w:p w14:paraId="60A4F424" w14:textId="1BD68356" w:rsidR="009B3DBA" w:rsidRDefault="009B3DBA" w:rsidP="009B3DBA">
            <w:pPr>
              <w:pStyle w:val="Standard1"/>
              <w:spacing w:before="120" w:after="120"/>
            </w:pPr>
            <w:r>
              <w:t xml:space="preserve">Time: </w:t>
            </w:r>
            <w:r w:rsidR="00BA14B9">
              <w:t xml:space="preserve">5pm </w:t>
            </w:r>
          </w:p>
          <w:p w14:paraId="333701F0" w14:textId="2C6F6673" w:rsidR="009B3DBA" w:rsidRDefault="009B3DBA" w:rsidP="009B3DBA">
            <w:pPr>
              <w:pStyle w:val="Standard1"/>
              <w:spacing w:before="120" w:after="120"/>
            </w:pPr>
            <w:r>
              <w:t>Location:</w:t>
            </w:r>
            <w:r w:rsidR="008710B8">
              <w:t xml:space="preserve"> George Brown College</w:t>
            </w:r>
          </w:p>
          <w:p w14:paraId="60522D80" w14:textId="3CE8B85F" w:rsidR="009B3DBA" w:rsidRDefault="009B3DBA" w:rsidP="009B3DBA">
            <w:pPr>
              <w:pStyle w:val="Standard1"/>
              <w:spacing w:before="120" w:after="120"/>
            </w:pPr>
            <w:r>
              <w:t xml:space="preserve">Agenda: </w:t>
            </w:r>
            <w:r w:rsidR="00BA14B9">
              <w:t xml:space="preserve">Further discuss the project plan and start sprint 3. </w:t>
            </w:r>
            <w:r w:rsidR="00E4135A">
              <w:t xml:space="preserve"> </w:t>
            </w:r>
          </w:p>
          <w:p w14:paraId="4BA8751F" w14:textId="57390460" w:rsidR="009B3DBA" w:rsidRDefault="009B3DBA" w:rsidP="009B3DBA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BCCF92F" w14:textId="77777777" w:rsidR="00BA14B9" w:rsidRDefault="00BA14B9" w:rsidP="00BA14B9">
            <w:pPr>
              <w:pStyle w:val="Standard1"/>
            </w:pPr>
            <w:r>
              <w:rPr>
                <w:b/>
                <w:lang w:val="en-GB"/>
              </w:rPr>
              <w:t xml:space="preserve"> </w:t>
            </w:r>
            <w:r>
              <w:t xml:space="preserve">Team member 1:     Abdelaziz Omar                      </w:t>
            </w:r>
          </w:p>
          <w:p w14:paraId="4180569E" w14:textId="77777777" w:rsidR="00BA14B9" w:rsidRDefault="00BA14B9" w:rsidP="00BA14B9">
            <w:pPr>
              <w:pStyle w:val="Standard1"/>
            </w:pPr>
            <w:r>
              <w:t>Team member 2:     Artem Elagin</w:t>
            </w:r>
          </w:p>
          <w:p w14:paraId="7387BD5E" w14:textId="77777777" w:rsidR="00BA14B9" w:rsidRDefault="00BA14B9" w:rsidP="00BA14B9">
            <w:pPr>
              <w:pStyle w:val="Standard1"/>
            </w:pPr>
            <w:r>
              <w:lastRenderedPageBreak/>
              <w:t>Team member 3:     Elham Veisouei</w:t>
            </w:r>
          </w:p>
          <w:p w14:paraId="7950F5D8" w14:textId="3978B469" w:rsidR="009B3DBA" w:rsidRPr="00BA14B9" w:rsidRDefault="00BA14B9" w:rsidP="00BA14B9">
            <w:pPr>
              <w:rPr>
                <w:b/>
                <w:lang w:val="en-GB"/>
              </w:rPr>
            </w:pPr>
            <w:r>
              <w:t>Team member 4:     Lale Mulati</w:t>
            </w:r>
          </w:p>
          <w:p w14:paraId="31F462AB" w14:textId="77777777" w:rsidR="009B3DBA" w:rsidRPr="0016291E" w:rsidRDefault="009B3DBA" w:rsidP="009B3DBA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7A1610" w14:textId="77777777" w:rsidR="009B3DBA" w:rsidRDefault="009B3DBA" w:rsidP="009B3DB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AD126A" w14:textId="77777777" w:rsidR="009B3DBA" w:rsidRDefault="009B3DBA" w:rsidP="009B3DB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86BF7" w14:textId="77777777" w:rsidR="009B3DBA" w:rsidRDefault="009B3DBA" w:rsidP="009B3DB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429529" w14:textId="77777777" w:rsidR="009B3DBA" w:rsidRDefault="009B3DBA" w:rsidP="009B3DBA">
            <w:pPr>
              <w:pStyle w:val="Standard1"/>
              <w:spacing w:before="120" w:after="120"/>
            </w:pPr>
          </w:p>
        </w:tc>
      </w:tr>
    </w:tbl>
    <w:p w14:paraId="1D8A0F2B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5643">
    <w:abstractNumId w:val="1"/>
  </w:num>
  <w:num w:numId="2" w16cid:durableId="1505240538">
    <w:abstractNumId w:val="2"/>
  </w:num>
  <w:num w:numId="3" w16cid:durableId="87034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E71B4"/>
    <w:rsid w:val="002F2A5F"/>
    <w:rsid w:val="00317406"/>
    <w:rsid w:val="00342237"/>
    <w:rsid w:val="00386AD2"/>
    <w:rsid w:val="003D0276"/>
    <w:rsid w:val="003D2877"/>
    <w:rsid w:val="004070FC"/>
    <w:rsid w:val="00445966"/>
    <w:rsid w:val="004547BC"/>
    <w:rsid w:val="00476EF0"/>
    <w:rsid w:val="004A1E58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05E9F"/>
    <w:rsid w:val="00772AE5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41B1E"/>
    <w:rsid w:val="008710B8"/>
    <w:rsid w:val="008A7CFF"/>
    <w:rsid w:val="008C34CB"/>
    <w:rsid w:val="00914913"/>
    <w:rsid w:val="009B3546"/>
    <w:rsid w:val="009B3DBA"/>
    <w:rsid w:val="009D7B44"/>
    <w:rsid w:val="009E187C"/>
    <w:rsid w:val="009E5D4F"/>
    <w:rsid w:val="00A12251"/>
    <w:rsid w:val="00A245F2"/>
    <w:rsid w:val="00A77DC2"/>
    <w:rsid w:val="00AA463B"/>
    <w:rsid w:val="00AC0580"/>
    <w:rsid w:val="00AC0DE2"/>
    <w:rsid w:val="00AD2CA9"/>
    <w:rsid w:val="00AD62D4"/>
    <w:rsid w:val="00B10DC2"/>
    <w:rsid w:val="00B357FB"/>
    <w:rsid w:val="00B526F9"/>
    <w:rsid w:val="00B81C50"/>
    <w:rsid w:val="00B849EF"/>
    <w:rsid w:val="00BA081D"/>
    <w:rsid w:val="00BA14B9"/>
    <w:rsid w:val="00C267F1"/>
    <w:rsid w:val="00C354D5"/>
    <w:rsid w:val="00C63439"/>
    <w:rsid w:val="00C641E4"/>
    <w:rsid w:val="00C73F96"/>
    <w:rsid w:val="00C8619B"/>
    <w:rsid w:val="00CD13BB"/>
    <w:rsid w:val="00D115B1"/>
    <w:rsid w:val="00D37085"/>
    <w:rsid w:val="00D5619B"/>
    <w:rsid w:val="00D64A49"/>
    <w:rsid w:val="00D66AF9"/>
    <w:rsid w:val="00DA41A9"/>
    <w:rsid w:val="00DB269A"/>
    <w:rsid w:val="00DC6A63"/>
    <w:rsid w:val="00E3143B"/>
    <w:rsid w:val="00E3597A"/>
    <w:rsid w:val="00E36262"/>
    <w:rsid w:val="00E4135A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36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2022-10-06T10:18:00Z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