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40"/>
        <w:gridCol w:w="5940"/>
        <w:gridCol w:w="1428"/>
      </w:tblGrid>
      <w:tr w:rsidR="002B07CD" w14:paraId="38D7A532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55A869C6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EEB662" w14:textId="77777777" w:rsidR="002B07CD" w:rsidRDefault="002B07CD">
            <w:pPr>
              <w:pStyle w:val="Standard1"/>
            </w:pPr>
          </w:p>
        </w:tc>
      </w:tr>
      <w:tr w:rsidR="002B07CD" w14:paraId="3B57F517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43E92F9A" w14:textId="3583FB89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123031">
              <w:rPr>
                <w:b/>
                <w:sz w:val="40"/>
              </w:rPr>
              <w:t xml:space="preserve"> </w:t>
            </w:r>
            <w:r>
              <w:rPr>
                <w:b/>
                <w:sz w:val="40"/>
              </w:rPr>
              <w:t>_</w:t>
            </w:r>
            <w:r w:rsidR="00123031">
              <w:rPr>
                <w:b/>
                <w:sz w:val="40"/>
              </w:rPr>
              <w:t>T21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0" w:type="auto"/>
            <w:shd w:val="pct10" w:color="auto" w:fill="auto"/>
          </w:tcPr>
          <w:p w14:paraId="63D408E0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86562B9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4893BE2" w14:textId="088BF7B2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</w:t>
            </w:r>
            <w:r w:rsidR="00123031">
              <w:rPr>
                <w:b/>
                <w:sz w:val="36"/>
                <w:szCs w:val="36"/>
              </w:rPr>
              <w:t>3</w:t>
            </w:r>
            <w:r w:rsidRPr="00A245F2">
              <w:rPr>
                <w:b/>
                <w:sz w:val="36"/>
                <w:szCs w:val="36"/>
              </w:rPr>
              <w:t>__</w:t>
            </w:r>
          </w:p>
          <w:p w14:paraId="5FCB1D6C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34ADA6" w14:textId="09B04FDE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123031">
              <w:rPr>
                <w:b/>
                <w:sz w:val="24"/>
              </w:rPr>
              <w:t xml:space="preserve"> Nov.2, 2022, Wednesday</w:t>
            </w:r>
          </w:p>
          <w:p w14:paraId="15F684FC" w14:textId="56AB8CAB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123031">
              <w:rPr>
                <w:b/>
                <w:sz w:val="24"/>
              </w:rPr>
              <w:t xml:space="preserve"> 2pm-4pm </w:t>
            </w:r>
          </w:p>
          <w:p w14:paraId="2D587C8F" w14:textId="427A3A58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123031">
              <w:rPr>
                <w:b/>
                <w:sz w:val="24"/>
              </w:rPr>
              <w:t xml:space="preserve"> Zoom(online)</w:t>
            </w:r>
          </w:p>
        </w:tc>
        <w:tc>
          <w:tcPr>
            <w:tcW w:w="1428" w:type="dxa"/>
            <w:shd w:val="pct10" w:color="auto" w:fill="auto"/>
          </w:tcPr>
          <w:p w14:paraId="36AF3897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B1ACCFF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E37522A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77247F4F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38625969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300CD3C2" w14:textId="77777777" w:rsidR="002B07CD" w:rsidRDefault="002B07CD">
            <w:pPr>
              <w:pStyle w:val="Standard1"/>
            </w:pPr>
          </w:p>
        </w:tc>
      </w:tr>
      <w:tr w:rsidR="002B07CD" w14:paraId="04299DEB" w14:textId="77777777" w:rsidTr="00A245F2">
        <w:trPr>
          <w:trHeight w:val="465"/>
        </w:trPr>
        <w:tc>
          <w:tcPr>
            <w:tcW w:w="0" w:type="auto"/>
            <w:gridSpan w:val="2"/>
          </w:tcPr>
          <w:p w14:paraId="4E34DEA1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5D4D93BD" w14:textId="77777777" w:rsidR="002B07CD" w:rsidRDefault="002B07CD">
            <w:pPr>
              <w:pStyle w:val="Standard1"/>
            </w:pPr>
          </w:p>
        </w:tc>
      </w:tr>
      <w:tr w:rsidR="00E821AE" w14:paraId="517EC537" w14:textId="77777777" w:rsidTr="00A245F2">
        <w:trPr>
          <w:trHeight w:val="981"/>
        </w:trPr>
        <w:tc>
          <w:tcPr>
            <w:tcW w:w="0" w:type="auto"/>
          </w:tcPr>
          <w:p w14:paraId="4B9BF532" w14:textId="77777777" w:rsidR="00E821AE" w:rsidRDefault="00E821AE" w:rsidP="00E821AE">
            <w:bookmarkStart w:id="3" w:name="Attendees" w:colFirst="0" w:colLast="2"/>
            <w:r>
              <w:t>Attendees:</w:t>
            </w:r>
          </w:p>
        </w:tc>
        <w:tc>
          <w:tcPr>
            <w:tcW w:w="0" w:type="auto"/>
          </w:tcPr>
          <w:p w14:paraId="6E62074D" w14:textId="77777777" w:rsidR="00E821AE" w:rsidRDefault="00E821AE" w:rsidP="00E821AE">
            <w:pPr>
              <w:pStyle w:val="Standard1"/>
            </w:pPr>
            <w:r>
              <w:t xml:space="preserve">Team member 1:     Abdelaziz Omar                      </w:t>
            </w:r>
          </w:p>
          <w:p w14:paraId="41BF0331" w14:textId="77777777" w:rsidR="00E821AE" w:rsidRDefault="00E821AE" w:rsidP="00E821AE">
            <w:pPr>
              <w:pStyle w:val="Standard1"/>
            </w:pPr>
            <w:r>
              <w:t>Team member 2:     Artem Elagin</w:t>
            </w:r>
          </w:p>
          <w:p w14:paraId="57EA5022" w14:textId="77777777" w:rsidR="00E821AE" w:rsidRDefault="00E821AE" w:rsidP="00E821AE">
            <w:pPr>
              <w:pStyle w:val="Standard1"/>
            </w:pPr>
            <w:r>
              <w:t>Team member 3:     Elham Veisouei</w:t>
            </w:r>
          </w:p>
          <w:p w14:paraId="09F32A7E" w14:textId="53110051" w:rsidR="00E821AE" w:rsidRDefault="00E821AE" w:rsidP="00E821AE">
            <w:pPr>
              <w:pStyle w:val="Standard1"/>
            </w:pPr>
            <w:r>
              <w:t>Team member 4:     Lale Mulati</w:t>
            </w:r>
          </w:p>
        </w:tc>
        <w:tc>
          <w:tcPr>
            <w:tcW w:w="1428" w:type="dxa"/>
          </w:tcPr>
          <w:p w14:paraId="50B1D680" w14:textId="77777777" w:rsidR="00E821AE" w:rsidRDefault="00E821AE" w:rsidP="00E821AE">
            <w:pPr>
              <w:pStyle w:val="Standard1"/>
            </w:pPr>
          </w:p>
        </w:tc>
      </w:tr>
      <w:bookmarkEnd w:id="3"/>
      <w:tr w:rsidR="00E821AE" w14:paraId="54D76042" w14:textId="77777777" w:rsidTr="00BB24BD">
        <w:trPr>
          <w:trHeight w:val="73"/>
        </w:trPr>
        <w:tc>
          <w:tcPr>
            <w:tcW w:w="0" w:type="auto"/>
            <w:gridSpan w:val="2"/>
          </w:tcPr>
          <w:p w14:paraId="0760AB39" w14:textId="77777777" w:rsidR="00E821AE" w:rsidRDefault="00E821AE" w:rsidP="00E821AE">
            <w:pPr>
              <w:pStyle w:val="Standard1"/>
            </w:pPr>
          </w:p>
        </w:tc>
        <w:tc>
          <w:tcPr>
            <w:tcW w:w="1428" w:type="dxa"/>
          </w:tcPr>
          <w:p w14:paraId="22954DD3" w14:textId="77777777" w:rsidR="00E821AE" w:rsidRDefault="00E821AE" w:rsidP="00E821AE">
            <w:pPr>
              <w:pStyle w:val="Standard1"/>
            </w:pPr>
          </w:p>
        </w:tc>
      </w:tr>
      <w:tr w:rsidR="00E821AE" w14:paraId="4B56D46D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5949E30" w14:textId="77777777" w:rsidR="00E821AE" w:rsidRDefault="00E821AE" w:rsidP="00E821AE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1858BF4" w14:textId="77777777" w:rsidR="00E821AE" w:rsidRDefault="00E821AE" w:rsidP="00E821AE">
            <w:pPr>
              <w:pStyle w:val="Standard1"/>
              <w:rPr>
                <w:b/>
                <w:sz w:val="36"/>
              </w:rPr>
            </w:pPr>
          </w:p>
        </w:tc>
      </w:tr>
      <w:tr w:rsidR="00E821AE" w14:paraId="488D026E" w14:textId="77777777" w:rsidTr="00E821AE">
        <w:trPr>
          <w:trHeight w:val="615"/>
        </w:trPr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2029B2" w14:textId="77777777" w:rsidR="00E821AE" w:rsidRDefault="00E821AE" w:rsidP="00E821AE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EC722C" w14:textId="77777777" w:rsidR="00E821AE" w:rsidRDefault="00E821AE" w:rsidP="00E821AE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E4DA06" w14:textId="77777777" w:rsidR="00E821AE" w:rsidRPr="00285969" w:rsidRDefault="00E821AE" w:rsidP="00E821AE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E821AE" w14:paraId="777E2596" w14:textId="77777777" w:rsidTr="00E821AE">
        <w:trPr>
          <w:trHeight w:val="615"/>
        </w:trPr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A2FF2A" w14:textId="77777777" w:rsidR="00E821AE" w:rsidRDefault="00E821AE" w:rsidP="00E821AE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23D9DA" w14:textId="4EC1C3B7" w:rsidR="00E821AE" w:rsidRDefault="00596B03" w:rsidP="00E821AE">
            <w:pPr>
              <w:pStyle w:val="Standard1"/>
              <w:spacing w:before="120" w:after="120"/>
            </w:pPr>
            <w:r>
              <w:t>Responsible for f</w:t>
            </w:r>
            <w:r w:rsidR="00983A9D">
              <w:t xml:space="preserve">urther planning and </w:t>
            </w:r>
            <w:r>
              <w:t>divide the work of</w:t>
            </w:r>
            <w:r w:rsidR="00983A9D">
              <w:t xml:space="preserve"> sprint 3 </w:t>
            </w:r>
            <w:r>
              <w:t xml:space="preserve">to the team members; Hosting and planning upcoming meetings.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97A1A" w14:textId="3A2DC01A" w:rsidR="00E821AE" w:rsidRDefault="00983A9D" w:rsidP="00E821AE">
            <w:pPr>
              <w:pStyle w:val="Standard1"/>
              <w:spacing w:before="120" w:after="120"/>
            </w:pPr>
            <w:r>
              <w:t xml:space="preserve">Lale Mulati </w:t>
            </w:r>
          </w:p>
        </w:tc>
      </w:tr>
      <w:tr w:rsidR="00E821AE" w14:paraId="7F5F312E" w14:textId="77777777" w:rsidTr="00E821AE">
        <w:trPr>
          <w:trHeight w:val="615"/>
        </w:trPr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4EC25" w14:textId="77777777" w:rsidR="00E821AE" w:rsidRDefault="00E821AE" w:rsidP="00E821AE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9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941CA2" w14:textId="445FBD25" w:rsidR="00E821AE" w:rsidRDefault="00983A9D" w:rsidP="00E821AE">
            <w:pPr>
              <w:pStyle w:val="Standard1"/>
              <w:spacing w:before="120" w:after="120"/>
            </w:pPr>
            <w:r>
              <w:t>Set up “teamwork management software”</w:t>
            </w:r>
            <w:r w:rsidR="00596B03">
              <w:t xml:space="preserve">, create a team; use case diagram; normalized data model diagram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1B60D8" w14:textId="175791B7" w:rsidR="00E821AE" w:rsidRPr="00983A9D" w:rsidRDefault="00596B03" w:rsidP="00E821AE">
            <w:pPr>
              <w:pStyle w:val="Standard1"/>
              <w:spacing w:before="120" w:after="120"/>
            </w:pPr>
            <w:r>
              <w:t>Lale Mulati</w:t>
            </w:r>
            <w:r w:rsidR="00983A9D">
              <w:t xml:space="preserve"> </w:t>
            </w:r>
          </w:p>
        </w:tc>
      </w:tr>
      <w:tr w:rsidR="00E821AE" w14:paraId="6E43297B" w14:textId="77777777" w:rsidTr="00E821AE">
        <w:trPr>
          <w:trHeight w:val="615"/>
        </w:trPr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EEB570" w14:textId="77777777" w:rsidR="00E821AE" w:rsidRDefault="00E821AE" w:rsidP="00E821AE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9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B349C0" w14:textId="0A09ECB4" w:rsidR="00E821AE" w:rsidRDefault="00596B03" w:rsidP="00E821AE">
            <w:pPr>
              <w:pStyle w:val="Standard1"/>
              <w:spacing w:before="120" w:after="120"/>
            </w:pPr>
            <w:r>
              <w:t xml:space="preserve">Responsible for </w:t>
            </w:r>
            <w:r w:rsidR="00BB24BD">
              <w:t>creating</w:t>
            </w:r>
            <w:r>
              <w:t xml:space="preserve"> Activity Diagram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213035" w14:textId="53440838" w:rsidR="00E821AE" w:rsidRDefault="00983A9D" w:rsidP="00E821AE">
            <w:pPr>
              <w:pStyle w:val="Standard1"/>
              <w:spacing w:before="120" w:after="120"/>
            </w:pPr>
            <w:r>
              <w:t>Elham Veisouei</w:t>
            </w:r>
          </w:p>
        </w:tc>
      </w:tr>
      <w:tr w:rsidR="00E821AE" w14:paraId="399EEB78" w14:textId="77777777" w:rsidTr="00E821AE">
        <w:trPr>
          <w:trHeight w:val="615"/>
        </w:trPr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9B57C9" w14:textId="77777777" w:rsidR="00E821AE" w:rsidRDefault="00E821AE" w:rsidP="00E821AE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9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83767C" w14:textId="0C06B12B" w:rsidR="00E821AE" w:rsidRDefault="00596B03" w:rsidP="00E821AE">
            <w:pPr>
              <w:pStyle w:val="Standard1"/>
              <w:spacing w:before="120" w:after="120"/>
            </w:pPr>
            <w:r>
              <w:t xml:space="preserve">Responsible for design Sequence Diagram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5634A" w14:textId="67A9CBA5" w:rsidR="00E821AE" w:rsidRDefault="00596B03" w:rsidP="00E821AE">
            <w:pPr>
              <w:pStyle w:val="Standard1"/>
              <w:spacing w:before="120" w:after="120"/>
            </w:pPr>
            <w:r>
              <w:t>Artem Elagin</w:t>
            </w:r>
          </w:p>
        </w:tc>
      </w:tr>
      <w:tr w:rsidR="00596B03" w14:paraId="1FAD2CDB" w14:textId="77777777" w:rsidTr="00E821AE">
        <w:trPr>
          <w:trHeight w:val="615"/>
        </w:trPr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7A48" w14:textId="61E3A006" w:rsidR="00596B03" w:rsidRDefault="00596B03" w:rsidP="00E821AE">
            <w:pPr>
              <w:pStyle w:val="Standard1"/>
              <w:spacing w:before="120" w:after="120"/>
            </w:pPr>
            <w:r>
              <w:t>Item # 4…</w:t>
            </w:r>
          </w:p>
        </w:tc>
        <w:tc>
          <w:tcPr>
            <w:tcW w:w="59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7A1192" w14:textId="576A1C99" w:rsidR="00596B03" w:rsidRDefault="00596B03" w:rsidP="00E821AE">
            <w:pPr>
              <w:pStyle w:val="Standard1"/>
              <w:spacing w:before="120" w:after="120"/>
            </w:pPr>
            <w:r>
              <w:t xml:space="preserve">Responsible for </w:t>
            </w:r>
            <w:r w:rsidR="00BB24BD">
              <w:t>build</w:t>
            </w:r>
            <w:r>
              <w:t xml:space="preserve"> UML Diagram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00D9B8" w14:textId="20D202B4" w:rsidR="00596B03" w:rsidRDefault="00596B03" w:rsidP="00E821AE">
            <w:pPr>
              <w:pStyle w:val="Standard1"/>
              <w:spacing w:before="120" w:after="120"/>
            </w:pPr>
            <w:r>
              <w:t>Abdelaziz Omar</w:t>
            </w:r>
          </w:p>
        </w:tc>
      </w:tr>
      <w:tr w:rsidR="00E821AE" w14:paraId="4197D497" w14:textId="77777777" w:rsidTr="00E821AE">
        <w:trPr>
          <w:trHeight w:val="1992"/>
        </w:trPr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C2F6A" w14:textId="77777777" w:rsidR="00E821AE" w:rsidRDefault="00E821AE" w:rsidP="00E821AE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3C0A9" w14:textId="76EB735C" w:rsidR="00E821AE" w:rsidRDefault="00E821AE" w:rsidP="00E821AE">
            <w:pPr>
              <w:pStyle w:val="Standard1"/>
              <w:spacing w:before="120" w:after="120"/>
            </w:pPr>
            <w:r>
              <w:t>Date:</w:t>
            </w:r>
            <w:r w:rsidR="00E36A32">
              <w:t xml:space="preserve"> Nov.4, 2022, Friday</w:t>
            </w:r>
          </w:p>
          <w:p w14:paraId="69B2F459" w14:textId="6FE44839" w:rsidR="00E821AE" w:rsidRDefault="00E821AE" w:rsidP="00E821AE">
            <w:pPr>
              <w:pStyle w:val="Standard1"/>
              <w:spacing w:before="120" w:after="120"/>
            </w:pPr>
            <w:r>
              <w:t xml:space="preserve">Time: </w:t>
            </w:r>
            <w:r w:rsidR="00E36A32">
              <w:t xml:space="preserve">2pm – 4pm </w:t>
            </w:r>
          </w:p>
          <w:p w14:paraId="1154FC56" w14:textId="0FCD5064" w:rsidR="00E821AE" w:rsidRDefault="00E821AE" w:rsidP="00E821AE">
            <w:pPr>
              <w:pStyle w:val="Standard1"/>
              <w:spacing w:before="120" w:after="120"/>
            </w:pPr>
            <w:r>
              <w:t>Location:</w:t>
            </w:r>
            <w:r w:rsidR="00983A9D">
              <w:t xml:space="preserve"> College Library </w:t>
            </w:r>
          </w:p>
          <w:p w14:paraId="04362868" w14:textId="1C51277C" w:rsidR="00E821AE" w:rsidRDefault="00E821AE" w:rsidP="00E821AE">
            <w:pPr>
              <w:pStyle w:val="Standard1"/>
              <w:spacing w:before="120" w:after="120"/>
            </w:pPr>
            <w:r>
              <w:t xml:space="preserve">Agenda: </w:t>
            </w:r>
            <w:r w:rsidR="00983A9D">
              <w:t>review the project and start sprint 4</w:t>
            </w:r>
          </w:p>
          <w:p w14:paraId="2CB8C798" w14:textId="77777777" w:rsidR="00E821AE" w:rsidRDefault="00E821AE" w:rsidP="00E821AE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7CDD355" w14:textId="77777777" w:rsidR="00E821AE" w:rsidRPr="0068006E" w:rsidRDefault="00E821AE" w:rsidP="00E821AE">
            <w:pPr>
              <w:rPr>
                <w:b/>
                <w:lang w:val="en-GB"/>
              </w:rPr>
            </w:pPr>
          </w:p>
          <w:p w14:paraId="1721A5A8" w14:textId="77777777" w:rsidR="00983A9D" w:rsidRDefault="00983A9D" w:rsidP="00983A9D">
            <w:pPr>
              <w:pStyle w:val="Standard1"/>
            </w:pPr>
            <w:r>
              <w:t xml:space="preserve">Team member 1:     Abdelaziz Omar                      </w:t>
            </w:r>
          </w:p>
          <w:p w14:paraId="00DCD1D0" w14:textId="77777777" w:rsidR="00983A9D" w:rsidRDefault="00983A9D" w:rsidP="00983A9D">
            <w:pPr>
              <w:pStyle w:val="Standard1"/>
            </w:pPr>
            <w:r>
              <w:t>Team member 2:     Artem Elagin</w:t>
            </w:r>
          </w:p>
          <w:p w14:paraId="3269B962" w14:textId="77777777" w:rsidR="00983A9D" w:rsidRDefault="00983A9D" w:rsidP="00983A9D">
            <w:pPr>
              <w:pStyle w:val="Standard1"/>
            </w:pPr>
            <w:r>
              <w:t>Team member 3:     Elham Veisouei</w:t>
            </w:r>
          </w:p>
          <w:p w14:paraId="1CF9AD83" w14:textId="77777777" w:rsidR="00983A9D" w:rsidRDefault="00983A9D" w:rsidP="00983A9D">
            <w:pPr>
              <w:rPr>
                <w:b/>
                <w:lang w:val="en-GB"/>
              </w:rPr>
            </w:pPr>
            <w:r>
              <w:t>Team member 4:     Lale Mulati</w:t>
            </w:r>
          </w:p>
          <w:p w14:paraId="6F7FCEEC" w14:textId="77777777" w:rsidR="00E821AE" w:rsidRPr="0016291E" w:rsidRDefault="00E821AE" w:rsidP="00E821AE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32313E" w14:textId="77777777" w:rsidR="00E821AE" w:rsidRDefault="00E821AE" w:rsidP="00E821AE">
            <w:pPr>
              <w:pStyle w:val="Standard1"/>
              <w:spacing w:before="120" w:after="120"/>
            </w:pPr>
          </w:p>
        </w:tc>
      </w:tr>
    </w:tbl>
    <w:p w14:paraId="78C3801D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663975">
    <w:abstractNumId w:val="1"/>
  </w:num>
  <w:num w:numId="2" w16cid:durableId="203257248">
    <w:abstractNumId w:val="2"/>
  </w:num>
  <w:num w:numId="3" w16cid:durableId="31457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30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96B03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83A9D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B24BD"/>
    <w:rsid w:val="00C267F1"/>
    <w:rsid w:val="00C354D5"/>
    <w:rsid w:val="00C641E4"/>
    <w:rsid w:val="00C73F96"/>
    <w:rsid w:val="00D115B1"/>
    <w:rsid w:val="00D64A49"/>
    <w:rsid w:val="00D66AF9"/>
    <w:rsid w:val="00D66F1C"/>
    <w:rsid w:val="00DA41A9"/>
    <w:rsid w:val="00DB269A"/>
    <w:rsid w:val="00DC6A63"/>
    <w:rsid w:val="00E36262"/>
    <w:rsid w:val="00E36A32"/>
    <w:rsid w:val="00E56424"/>
    <w:rsid w:val="00E65727"/>
    <w:rsid w:val="00E8133F"/>
    <w:rsid w:val="00E821AE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44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2018-09-12T21:25:00Z</dcterms:created>
  <dcterms:modified xsi:type="dcterms:W3CDTF">2022-11-09T03:26:00Z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