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1391AB5D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3E7B72">
              <w:rPr>
                <w:b/>
                <w:sz w:val="40"/>
              </w:rPr>
              <w:t>T21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7779173B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AA0E77">
              <w:rPr>
                <w:b/>
                <w:sz w:val="36"/>
                <w:szCs w:val="36"/>
              </w:rPr>
              <w:t>5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9938D1B" w14:textId="36B6C7DB" w:rsidR="00154F02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AA0E77">
              <w:rPr>
                <w:b/>
                <w:sz w:val="24"/>
              </w:rPr>
              <w:t>Mar.28,</w:t>
            </w:r>
            <w:r w:rsidR="003E7B72">
              <w:rPr>
                <w:b/>
                <w:sz w:val="24"/>
              </w:rPr>
              <w:t xml:space="preserve"> 2023</w:t>
            </w:r>
            <w:r>
              <w:rPr>
                <w:b/>
                <w:sz w:val="24"/>
              </w:rPr>
              <w:t xml:space="preserve"> </w:t>
            </w:r>
            <w:r w:rsidR="00AA0E77">
              <w:rPr>
                <w:b/>
                <w:sz w:val="24"/>
              </w:rPr>
              <w:t>Tuesday</w:t>
            </w:r>
          </w:p>
          <w:p w14:paraId="623377C8" w14:textId="3767806E" w:rsidR="00835795" w:rsidRDefault="00BA0FDA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3E7B72">
              <w:rPr>
                <w:b/>
                <w:sz w:val="24"/>
              </w:rPr>
              <w:t xml:space="preserve"> </w:t>
            </w:r>
            <w:r w:rsidR="00AA0E77">
              <w:rPr>
                <w:b/>
                <w:sz w:val="24"/>
              </w:rPr>
              <w:t xml:space="preserve">8 pm </w:t>
            </w:r>
          </w:p>
          <w:p w14:paraId="6B870BB2" w14:textId="3ED6EAA5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77B56">
              <w:rPr>
                <w:b/>
                <w:sz w:val="24"/>
              </w:rPr>
              <w:t xml:space="preserve"> </w:t>
            </w:r>
            <w:r w:rsidR="00AA0E77">
              <w:rPr>
                <w:b/>
                <w:sz w:val="24"/>
              </w:rPr>
              <w:t>Zoom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586F03BB" w:rsidR="00352D14" w:rsidRDefault="00352D14"/>
        </w:tc>
        <w:tc>
          <w:tcPr>
            <w:tcW w:w="3508" w:type="dxa"/>
          </w:tcPr>
          <w:p w14:paraId="06C4688B" w14:textId="77777777" w:rsidR="00154F02" w:rsidRDefault="00154F02" w:rsidP="00154F02">
            <w:pPr>
              <w:pStyle w:val="Standard1"/>
            </w:pPr>
            <w:r>
              <w:t xml:space="preserve">Team member 1:     Abdelaziz Omar                      </w:t>
            </w:r>
          </w:p>
          <w:p w14:paraId="37EB4BC7" w14:textId="77777777" w:rsidR="00154F02" w:rsidRDefault="00154F02" w:rsidP="00154F02">
            <w:pPr>
              <w:pStyle w:val="Standard1"/>
            </w:pPr>
            <w:r>
              <w:t>Team member 2:     Artem Elagin</w:t>
            </w:r>
          </w:p>
          <w:p w14:paraId="58C6DC5F" w14:textId="77777777" w:rsidR="00154F02" w:rsidRDefault="00154F02" w:rsidP="00154F02">
            <w:pPr>
              <w:pStyle w:val="Standard1"/>
            </w:pPr>
            <w:r>
              <w:t>Team member 3:     Elham Veisouei</w:t>
            </w:r>
          </w:p>
          <w:p w14:paraId="0A90D674" w14:textId="60010280" w:rsidR="00352D14" w:rsidRDefault="00154F02" w:rsidP="00154F02">
            <w:pPr>
              <w:pStyle w:val="Standard1"/>
            </w:pPr>
            <w:r>
              <w:t>Team member 4:     Lale Mulati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284A59BC" w:rsidR="00835795" w:rsidRDefault="00AA0E77" w:rsidP="00D115B1">
            <w:pPr>
              <w:pStyle w:val="Standard1"/>
              <w:spacing w:before="120" w:after="120"/>
            </w:pPr>
            <w:r>
              <w:t>Review the whole project, find problems.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3D6AFACA" w:rsidR="00835795" w:rsidRDefault="003E7B72" w:rsidP="00D115B1">
            <w:pPr>
              <w:pStyle w:val="Standard1"/>
              <w:spacing w:before="120" w:after="120"/>
            </w:pPr>
            <w:r>
              <w:t>Team T21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4B2EF4B2" w:rsidR="00835795" w:rsidRDefault="00AA0E77" w:rsidP="00D115B1">
            <w:pPr>
              <w:pStyle w:val="Standard1"/>
              <w:spacing w:before="120" w:after="120"/>
            </w:pPr>
            <w:r>
              <w:t>Mar.2</w:t>
            </w:r>
            <w:r w:rsidR="0033046A">
              <w:t>8</w:t>
            </w:r>
            <w:r>
              <w:t>,</w:t>
            </w:r>
            <w:r w:rsidR="003E7B72">
              <w:t>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EE777DC" w:rsidR="00835795" w:rsidRDefault="003E7B72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5C897FC5" w:rsidR="00835795" w:rsidRDefault="00AA0E77" w:rsidP="00D115B1">
            <w:pPr>
              <w:pStyle w:val="Standard1"/>
              <w:spacing w:before="120" w:after="120"/>
            </w:pPr>
            <w:r>
              <w:t>Mar.2</w:t>
            </w:r>
            <w:r w:rsidR="0033046A">
              <w:t>8</w:t>
            </w:r>
            <w:r w:rsidR="003E7B72">
              <w:t>,2023</w:t>
            </w: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05688E8F" w:rsidR="00835795" w:rsidRDefault="00835795" w:rsidP="00F44F3A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0199A374" w:rsidR="00835795" w:rsidRDefault="0033046A" w:rsidP="00F44F3A">
            <w:pPr>
              <w:pStyle w:val="Standard1"/>
              <w:spacing w:before="120" w:after="120"/>
            </w:pPr>
            <w:r>
              <w:t>Re divide the task</w:t>
            </w:r>
            <w:r w:rsidR="00C801B5">
              <w:t>s</w:t>
            </w:r>
            <w:r>
              <w:t>, based on the change on our project</w:t>
            </w:r>
            <w:r w:rsidR="00B06B94">
              <w:t xml:space="preserve">; </w:t>
            </w:r>
            <w:r w:rsidR="00B06B94">
              <w:t>Working on the “FAQ”, “About” page.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73E7E94A" w:rsidR="00835795" w:rsidRDefault="00257C8B" w:rsidP="00F44F3A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12256246" w:rsidR="00835795" w:rsidRDefault="0025053E" w:rsidP="00F44F3A">
            <w:pPr>
              <w:pStyle w:val="Standard1"/>
              <w:spacing w:before="120" w:after="120"/>
            </w:pPr>
            <w:r>
              <w:t>Mar.2</w:t>
            </w:r>
            <w:r w:rsidR="0033046A">
              <w:t>8</w:t>
            </w:r>
            <w:r>
              <w:t>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3FD7D257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2EC0080D" w:rsidR="00835795" w:rsidRDefault="0025053E" w:rsidP="00F44F3A">
            <w:pPr>
              <w:pStyle w:val="Standard1"/>
              <w:spacing w:before="120" w:after="120"/>
            </w:pPr>
            <w:r>
              <w:t>Mar.2</w:t>
            </w:r>
            <w:r w:rsidR="0033046A">
              <w:t>8</w:t>
            </w:r>
            <w:r>
              <w:t>,2023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399768F4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B06B94">
              <w:t>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7B43C38A" w:rsidR="00835795" w:rsidRDefault="00B06B94" w:rsidP="00F44F3A">
            <w:pPr>
              <w:pStyle w:val="Standard1"/>
              <w:spacing w:before="120" w:after="120"/>
            </w:pPr>
            <w:r>
              <w:t xml:space="preserve">Working on the “transaction” page, fix the bugs, do test phase # 4.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648B94B" w:rsidR="00835795" w:rsidRDefault="00257C8B" w:rsidP="00F44F3A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3C395D35" w:rsidR="00835795" w:rsidRDefault="0025053E" w:rsidP="00F44F3A">
            <w:pPr>
              <w:pStyle w:val="Standard1"/>
              <w:spacing w:before="120" w:after="120"/>
            </w:pPr>
            <w:r>
              <w:t>Mar.26,2023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5944D879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0F72D760" w:rsidR="00835795" w:rsidRDefault="0025053E" w:rsidP="00F44F3A">
            <w:pPr>
              <w:pStyle w:val="Standard1"/>
              <w:spacing w:before="120" w:after="120"/>
            </w:pPr>
            <w:r>
              <w:t>Mar.26,2023</w:t>
            </w:r>
          </w:p>
        </w:tc>
      </w:tr>
      <w:tr w:rsidR="00B06B94" w14:paraId="6B12C5C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337C3" w14:textId="75D14DA3" w:rsidR="00B06B94" w:rsidRDefault="00B06B94" w:rsidP="00B06B94">
            <w:pPr>
              <w:pStyle w:val="Standard1"/>
              <w:spacing w:before="120" w:after="120"/>
            </w:pPr>
            <w:r>
              <w:t xml:space="preserve">Item # 3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EE1EC" w14:textId="01CB8E0F" w:rsidR="00B06B94" w:rsidRDefault="00B06B94" w:rsidP="00B06B94">
            <w:pPr>
              <w:pStyle w:val="Standard1"/>
              <w:spacing w:before="120" w:after="120"/>
            </w:pPr>
            <w:r>
              <w:t xml:space="preserve">Change the quality of the background images of the application with high quality images.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BDE968" w14:textId="3E13C960" w:rsidR="00B06B94" w:rsidRDefault="00B06B94" w:rsidP="00B06B94">
            <w:pPr>
              <w:pStyle w:val="Standard1"/>
              <w:spacing w:before="120" w:after="120"/>
            </w:pPr>
            <w:r>
              <w:t>Abdelaziz Omar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03058" w14:textId="5DF0E484" w:rsidR="00B06B94" w:rsidRDefault="00B06B94" w:rsidP="00B06B94">
            <w:pPr>
              <w:pStyle w:val="Standard1"/>
              <w:spacing w:before="120" w:after="120"/>
            </w:pPr>
            <w:r>
              <w:t>Mar.26,2023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B7994" w14:textId="7D7B8A2B" w:rsidR="00B06B94" w:rsidRDefault="00B06B94" w:rsidP="00B06B9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42C43" w14:textId="07709B3F" w:rsidR="00B06B94" w:rsidRDefault="00B06B94" w:rsidP="00B06B94">
            <w:pPr>
              <w:pStyle w:val="Standard1"/>
              <w:spacing w:before="120" w:after="120"/>
            </w:pPr>
            <w:r>
              <w:t>Mar.26,2023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A692506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33046A">
              <w:t>4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6CE24AD3" w:rsidR="00835795" w:rsidRDefault="00B06B94" w:rsidP="00F44F3A">
            <w:pPr>
              <w:pStyle w:val="Standard1"/>
              <w:spacing w:before="120" w:after="120"/>
            </w:pPr>
            <w:r>
              <w:t xml:space="preserve">Test the project with Elham. Test phase # 4.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2872A73B" w:rsidR="00835795" w:rsidRDefault="00257C8B" w:rsidP="00F44F3A">
            <w:pPr>
              <w:pStyle w:val="Standard1"/>
              <w:spacing w:before="120" w:after="120"/>
            </w:pPr>
            <w:r>
              <w:t>Artem Elagin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429403FA" w:rsidR="00835795" w:rsidRDefault="0025053E" w:rsidP="00F44F3A">
            <w:pPr>
              <w:pStyle w:val="Standard1"/>
              <w:spacing w:before="120" w:after="120"/>
            </w:pPr>
            <w:r>
              <w:t>Mar.26,2023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E24DDDF" w:rsidR="00835795" w:rsidRDefault="003E7B72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3D47953D" w:rsidR="00835795" w:rsidRDefault="0025053E" w:rsidP="00F44F3A">
            <w:pPr>
              <w:pStyle w:val="Standard1"/>
              <w:spacing w:before="120" w:after="120"/>
            </w:pPr>
            <w:r>
              <w:t>Mar.26,2023</w:t>
            </w: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1BA4299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3E7B72">
              <w:t xml:space="preserve"> </w:t>
            </w:r>
            <w:r w:rsidR="00C801B5">
              <w:t>Mar.31, 2023</w:t>
            </w:r>
          </w:p>
          <w:p w14:paraId="1D30F721" w14:textId="0A3F2531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E7B72">
              <w:t xml:space="preserve"> 4pm – 6pm</w:t>
            </w:r>
          </w:p>
          <w:p w14:paraId="6E8410D7" w14:textId="6EFF2C38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E7B72">
              <w:t xml:space="preserve"> Campus Library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734D87" w14:textId="77777777" w:rsidR="00154F02" w:rsidRDefault="00154F02" w:rsidP="00154F02">
            <w:pPr>
              <w:pStyle w:val="Standard1"/>
            </w:pPr>
            <w:r>
              <w:t xml:space="preserve">Team member 1:     Abdelaziz Omar                      </w:t>
            </w:r>
          </w:p>
          <w:p w14:paraId="7072336B" w14:textId="77777777" w:rsidR="00154F02" w:rsidRDefault="00154F02" w:rsidP="00154F02">
            <w:pPr>
              <w:pStyle w:val="Standard1"/>
            </w:pPr>
            <w:r>
              <w:t>Team member 2:     Artem Elagin</w:t>
            </w:r>
          </w:p>
          <w:p w14:paraId="682B87FB" w14:textId="77777777" w:rsidR="00154F02" w:rsidRDefault="00154F02" w:rsidP="00154F02">
            <w:pPr>
              <w:pStyle w:val="Standard1"/>
            </w:pPr>
            <w:r>
              <w:t>Team member 3:     Elham Veisouei</w:t>
            </w:r>
          </w:p>
          <w:p w14:paraId="690C889D" w14:textId="77777777" w:rsidR="00154F02" w:rsidRDefault="00154F02" w:rsidP="00154F02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CAED74" w:rsidR="00FF22F0" w:rsidRDefault="00FF22F0" w:rsidP="0016291E">
      <w:pPr>
        <w:rPr>
          <w:lang w:val="en-GB"/>
        </w:rPr>
      </w:pPr>
    </w:p>
    <w:p w14:paraId="3F0478F2" w14:textId="77777777" w:rsidR="00FF22F0" w:rsidRDefault="00FF22F0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35583E" w14:paraId="5F54FFBF" w14:textId="77777777" w:rsidTr="0035583E">
        <w:trPr>
          <w:trHeight w:val="336"/>
        </w:trPr>
        <w:tc>
          <w:tcPr>
            <w:tcW w:w="549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auto"/>
          </w:tcPr>
          <w:p w14:paraId="4BA1E900" w14:textId="77777777" w:rsidR="0035583E" w:rsidRDefault="0035583E">
            <w:pPr>
              <w:pStyle w:val="Standard1"/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D747E8B" w14:textId="77777777" w:rsidR="0035583E" w:rsidRDefault="0035583E">
            <w:pPr>
              <w:pStyle w:val="Standard1"/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927504C" w14:textId="77777777" w:rsidR="0035583E" w:rsidRDefault="0035583E">
            <w:pPr>
              <w:pStyle w:val="Standard1"/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440371F" w14:textId="77777777" w:rsidR="0035583E" w:rsidRDefault="0035583E">
            <w:pPr>
              <w:pStyle w:val="Standard1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0" w:color="auto" w:fill="auto"/>
          </w:tcPr>
          <w:p w14:paraId="7E8F6CFC" w14:textId="77777777" w:rsidR="0035583E" w:rsidRDefault="0035583E">
            <w:pPr>
              <w:pStyle w:val="Standard1"/>
            </w:pPr>
          </w:p>
        </w:tc>
      </w:tr>
      <w:tr w:rsidR="0035583E" w14:paraId="301474C2" w14:textId="77777777" w:rsidTr="0035583E">
        <w:trPr>
          <w:trHeight w:val="1447"/>
        </w:trPr>
        <w:tc>
          <w:tcPr>
            <w:tcW w:w="19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  <w:shd w:val="pct10" w:color="auto" w:fill="auto"/>
            <w:hideMark/>
          </w:tcPr>
          <w:p w14:paraId="5AE43A7F" w14:textId="77777777" w:rsidR="0035583E" w:rsidRDefault="0035583E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__T21__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0A4FA80" w14:textId="77777777" w:rsidR="0035583E" w:rsidRDefault="0035583E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Capstone Project II</w:t>
            </w:r>
          </w:p>
          <w:p w14:paraId="542AA43D" w14:textId="77777777" w:rsidR="0035583E" w:rsidRDefault="0035583E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2EBAAA8" w14:textId="1796D05F" w:rsidR="0035583E" w:rsidRDefault="0035583E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 of Meeting # __6__</w:t>
            </w:r>
          </w:p>
          <w:p w14:paraId="25FE9C97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3CA111E" w14:textId="4A58D262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33046A">
              <w:rPr>
                <w:b/>
                <w:sz w:val="24"/>
              </w:rPr>
              <w:t>Mar.31, 2023 Friday</w:t>
            </w:r>
          </w:p>
          <w:p w14:paraId="69FF8895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 4pm-6pm</w:t>
            </w:r>
          </w:p>
          <w:p w14:paraId="0B27B06C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Library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CA7CF1E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CC16800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42BF8105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0" w:color="auto" w:fill="auto"/>
          </w:tcPr>
          <w:p w14:paraId="47C57F6C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EB62D92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FF23FD" w14:textId="77777777" w:rsidR="0035583E" w:rsidRDefault="0035583E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35583E" w14:paraId="50D5D882" w14:textId="77777777" w:rsidTr="0035583E">
        <w:trPr>
          <w:trHeight w:val="137"/>
        </w:trPr>
        <w:tc>
          <w:tcPr>
            <w:tcW w:w="5495" w:type="dxa"/>
            <w:gridSpan w:val="3"/>
            <w:tcBorders>
              <w:top w:val="nil"/>
              <w:left w:val="single" w:sz="6" w:space="0" w:color="auto"/>
              <w:bottom w:val="double" w:sz="6" w:space="0" w:color="auto"/>
              <w:right w:val="nil"/>
            </w:tcBorders>
            <w:shd w:val="pct10" w:color="auto" w:fill="auto"/>
          </w:tcPr>
          <w:p w14:paraId="1BCFF3C5" w14:textId="77777777" w:rsidR="0035583E" w:rsidRDefault="0035583E">
            <w:pPr>
              <w:pStyle w:val="Standard1"/>
            </w:pP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pct10" w:color="auto" w:fill="auto"/>
          </w:tcPr>
          <w:p w14:paraId="13C79660" w14:textId="77777777" w:rsidR="0035583E" w:rsidRDefault="0035583E">
            <w:pPr>
              <w:pStyle w:val="Standard1"/>
            </w:pP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pct10" w:color="auto" w:fill="auto"/>
          </w:tcPr>
          <w:p w14:paraId="6AE09120" w14:textId="77777777" w:rsidR="0035583E" w:rsidRDefault="0035583E">
            <w:pPr>
              <w:pStyle w:val="Standard1"/>
            </w:pP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pct10" w:color="auto" w:fill="auto"/>
          </w:tcPr>
          <w:p w14:paraId="442C77EE" w14:textId="77777777" w:rsidR="0035583E" w:rsidRDefault="0035583E">
            <w:pPr>
              <w:pStyle w:val="Standard1"/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14:paraId="7901B050" w14:textId="77777777" w:rsidR="0035583E" w:rsidRDefault="0035583E">
            <w:pPr>
              <w:pStyle w:val="Standard1"/>
            </w:pPr>
          </w:p>
        </w:tc>
      </w:tr>
      <w:tr w:rsidR="0035583E" w14:paraId="392B0EEA" w14:textId="77777777" w:rsidTr="0035583E">
        <w:trPr>
          <w:trHeight w:val="465"/>
        </w:trPr>
        <w:tc>
          <w:tcPr>
            <w:tcW w:w="549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DFDF59" w14:textId="77777777" w:rsidR="0035583E" w:rsidRDefault="0035583E">
            <w:pPr>
              <w:pStyle w:val="Standard1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88374B" w14:textId="77777777" w:rsidR="0035583E" w:rsidRDefault="0035583E">
            <w:pPr>
              <w:pStyle w:val="Standard1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BE098C" w14:textId="77777777" w:rsidR="0035583E" w:rsidRDefault="0035583E">
            <w:pPr>
              <w:pStyle w:val="Standard1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80F668" w14:textId="77777777" w:rsidR="0035583E" w:rsidRDefault="0035583E">
            <w:pPr>
              <w:pStyle w:val="Standard1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79D69D" w14:textId="77777777" w:rsidR="0035583E" w:rsidRDefault="0035583E">
            <w:pPr>
              <w:pStyle w:val="Standard1"/>
            </w:pPr>
          </w:p>
        </w:tc>
      </w:tr>
      <w:tr w:rsidR="0035583E" w14:paraId="1BD4C053" w14:textId="77777777" w:rsidTr="0035583E">
        <w:trPr>
          <w:trHeight w:val="981"/>
        </w:trPr>
        <w:tc>
          <w:tcPr>
            <w:tcW w:w="1987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E80498" w14:textId="77777777" w:rsidR="0035583E" w:rsidRDefault="0035583E">
            <w:r>
              <w:t>Attendees:</w:t>
            </w:r>
          </w:p>
          <w:p w14:paraId="3705100A" w14:textId="77777777" w:rsidR="0035583E" w:rsidRDefault="0035583E"/>
          <w:p w14:paraId="58451AC9" w14:textId="77777777" w:rsidR="0035583E" w:rsidRDefault="0035583E"/>
          <w:p w14:paraId="6E2171F9" w14:textId="77777777" w:rsidR="0035583E" w:rsidRDefault="0035583E"/>
          <w:p w14:paraId="141E5F50" w14:textId="77777777" w:rsidR="0035583E" w:rsidRDefault="0035583E"/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3B2B4B" w14:textId="77777777" w:rsidR="0035583E" w:rsidRDefault="0035583E">
            <w:pPr>
              <w:pStyle w:val="Standard1"/>
            </w:pPr>
            <w:r>
              <w:t xml:space="preserve">Team member 1:     Abdelaziz Omar                      </w:t>
            </w:r>
          </w:p>
          <w:p w14:paraId="34F8D508" w14:textId="77777777" w:rsidR="0035583E" w:rsidRDefault="0035583E">
            <w:pPr>
              <w:pStyle w:val="Standard1"/>
            </w:pPr>
            <w:r>
              <w:t>Team member 2:     Artem Elagin</w:t>
            </w:r>
          </w:p>
          <w:p w14:paraId="49116641" w14:textId="77777777" w:rsidR="0035583E" w:rsidRDefault="0035583E">
            <w:pPr>
              <w:pStyle w:val="Standard1"/>
            </w:pPr>
            <w:r>
              <w:t>Team member 3:     Elham Veisouei</w:t>
            </w:r>
          </w:p>
          <w:p w14:paraId="3B8C96FE" w14:textId="77777777" w:rsidR="0035583E" w:rsidRDefault="0035583E">
            <w:pPr>
              <w:pStyle w:val="Standard1"/>
            </w:pPr>
            <w:r>
              <w:t>Team member 4:     Lale Mulati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B895DC6" w14:textId="77777777" w:rsidR="0035583E" w:rsidRDefault="0035583E">
            <w:pPr>
              <w:pStyle w:val="Standard1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FDF440D" w14:textId="77777777" w:rsidR="0035583E" w:rsidRDefault="0035583E">
            <w:pPr>
              <w:pStyle w:val="Standard1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429FBC" w14:textId="77777777" w:rsidR="0035583E" w:rsidRDefault="0035583E">
            <w:pPr>
              <w:pStyle w:val="Standard1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F6B043" w14:textId="77777777" w:rsidR="0035583E" w:rsidRDefault="0035583E">
            <w:pPr>
              <w:pStyle w:val="Standard1"/>
            </w:pPr>
          </w:p>
        </w:tc>
      </w:tr>
      <w:tr w:rsidR="0035583E" w14:paraId="4B6C37CE" w14:textId="77777777" w:rsidTr="0035583E">
        <w:trPr>
          <w:trHeight w:val="68"/>
        </w:trPr>
        <w:tc>
          <w:tcPr>
            <w:tcW w:w="549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E2FCA7" w14:textId="77777777" w:rsidR="0035583E" w:rsidRDefault="0035583E">
            <w:pPr>
              <w:pStyle w:val="Standard1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037DF7" w14:textId="77777777" w:rsidR="0035583E" w:rsidRDefault="0035583E">
            <w:pPr>
              <w:pStyle w:val="Standard1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044AC4" w14:textId="77777777" w:rsidR="0035583E" w:rsidRDefault="0035583E">
            <w:pPr>
              <w:pStyle w:val="Standard1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B51979" w14:textId="77777777" w:rsidR="0035583E" w:rsidRDefault="0035583E">
            <w:pPr>
              <w:pStyle w:val="Standard1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9EE962" w14:textId="77777777" w:rsidR="0035583E" w:rsidRDefault="0035583E">
            <w:pPr>
              <w:pStyle w:val="Standard1"/>
            </w:pPr>
          </w:p>
        </w:tc>
      </w:tr>
      <w:tr w:rsidR="0035583E" w14:paraId="34F64B98" w14:textId="77777777" w:rsidTr="0035583E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shd w:val="pct10" w:color="auto" w:fill="auto"/>
            <w:hideMark/>
          </w:tcPr>
          <w:p w14:paraId="11A5C68F" w14:textId="77777777" w:rsidR="0035583E" w:rsidRDefault="0035583E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  <w:shd w:val="pct10" w:color="auto" w:fill="auto"/>
          </w:tcPr>
          <w:p w14:paraId="1FBF24EF" w14:textId="77777777" w:rsidR="0035583E" w:rsidRDefault="0035583E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  <w:shd w:val="pct10" w:color="auto" w:fill="auto"/>
          </w:tcPr>
          <w:p w14:paraId="02F89528" w14:textId="77777777" w:rsidR="0035583E" w:rsidRDefault="0035583E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  <w:shd w:val="pct10" w:color="auto" w:fill="auto"/>
          </w:tcPr>
          <w:p w14:paraId="157ED914" w14:textId="77777777" w:rsidR="0035583E" w:rsidRDefault="0035583E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dotted" w:sz="4" w:space="0" w:color="auto"/>
              <w:right w:val="single" w:sz="6" w:space="0" w:color="auto"/>
            </w:tcBorders>
            <w:shd w:val="pct10" w:color="auto" w:fill="auto"/>
          </w:tcPr>
          <w:p w14:paraId="3E5A9AED" w14:textId="77777777" w:rsidR="0035583E" w:rsidRDefault="0035583E">
            <w:pPr>
              <w:pStyle w:val="Standard1"/>
              <w:rPr>
                <w:b/>
                <w:sz w:val="36"/>
              </w:rPr>
            </w:pPr>
          </w:p>
        </w:tc>
      </w:tr>
      <w:tr w:rsidR="0035583E" w14:paraId="0868B9EC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BEC35C" w14:textId="77777777" w:rsidR="0035583E" w:rsidRDefault="0035583E">
            <w:pPr>
              <w:pStyle w:val="Standard1"/>
              <w:spacing w:before="0" w:after="0"/>
            </w:pPr>
            <w:r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5982A8" w14:textId="77777777" w:rsidR="0035583E" w:rsidRDefault="0035583E">
            <w:pPr>
              <w:pStyle w:val="Standard1"/>
              <w:spacing w:before="0" w:after="0"/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0F61F87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24563B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0D0D9F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DD04DB9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429E8E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65C97A16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7D5D8949" w14:textId="77777777" w:rsidR="0035583E" w:rsidRDefault="0035583E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5583E" w14:paraId="3E9DCBE5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B144B6" w14:textId="77777777" w:rsidR="0035583E" w:rsidRDefault="0035583E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A5D9E1" w14:textId="77777777" w:rsidR="0035583E" w:rsidRDefault="0035583E">
            <w:pPr>
              <w:pStyle w:val="Standard1"/>
              <w:spacing w:before="120" w:after="120"/>
            </w:pPr>
            <w:r>
              <w:t>Prepare for presentation and organize our materials for sprint 6.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8A44575" w14:textId="77777777" w:rsidR="0035583E" w:rsidRDefault="0035583E">
            <w:pPr>
              <w:pStyle w:val="Standard1"/>
              <w:spacing w:before="120" w:after="120"/>
            </w:pPr>
            <w:r>
              <w:t>Team T21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09869B" w14:textId="0170F210" w:rsidR="0035583E" w:rsidRDefault="0033046A">
            <w:pPr>
              <w:pStyle w:val="Standard1"/>
              <w:spacing w:before="120" w:after="120"/>
            </w:pPr>
            <w:r>
              <w:t>Apr.2, 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7D8767" w14:textId="77777777" w:rsidR="0035583E" w:rsidRDefault="0035583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C062DF" w14:textId="2C7ED3D0" w:rsidR="0035583E" w:rsidRDefault="0033046A">
            <w:pPr>
              <w:pStyle w:val="Standard1"/>
              <w:spacing w:before="120" w:after="120"/>
            </w:pPr>
            <w:r>
              <w:t>Apr.3, 2023</w:t>
            </w:r>
          </w:p>
        </w:tc>
      </w:tr>
      <w:tr w:rsidR="0035583E" w14:paraId="5D2DB59D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6A3E396" w14:textId="77777777" w:rsidR="0035583E" w:rsidRDefault="0035583E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5ED1B4" w14:textId="11933E7D" w:rsidR="0035583E" w:rsidRDefault="0033046A">
            <w:pPr>
              <w:pStyle w:val="Standard1"/>
              <w:spacing w:before="120" w:after="120"/>
            </w:pPr>
            <w:r>
              <w:t xml:space="preserve">Change Sprint 8 presentation </w:t>
            </w:r>
            <w:proofErr w:type="gramStart"/>
            <w:r>
              <w:t>slides;</w:t>
            </w:r>
            <w:proofErr w:type="gramEnd"/>
            <w:r>
              <w:t xml:space="preserve"> update “About” page. </w:t>
            </w:r>
            <w:r w:rsidR="0035583E">
              <w:t xml:space="preserve">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9FA290" w14:textId="77777777" w:rsidR="0035583E" w:rsidRDefault="0035583E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F2C1C51" w14:textId="74163A79" w:rsidR="0035583E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A473D80" w14:textId="77777777" w:rsidR="0035583E" w:rsidRDefault="0035583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A0F0488" w14:textId="77777777" w:rsidR="0035583E" w:rsidRDefault="0035583E">
            <w:pPr>
              <w:pStyle w:val="Standard1"/>
              <w:spacing w:before="120" w:after="120"/>
            </w:pPr>
            <w:r>
              <w:t>Feb 19, 2023</w:t>
            </w:r>
          </w:p>
        </w:tc>
      </w:tr>
      <w:tr w:rsidR="0035583E" w14:paraId="3A78690A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9D2A91" w14:textId="77777777" w:rsidR="0035583E" w:rsidRDefault="0035583E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176D10B" w14:textId="67A55D4C" w:rsidR="0035583E" w:rsidRDefault="0033046A">
            <w:pPr>
              <w:pStyle w:val="Standard1"/>
              <w:spacing w:before="120" w:after="120"/>
            </w:pPr>
            <w:r>
              <w:t xml:space="preserve">Update the “sign up”, “sign in”, “list item”, “review” features the of the application, and fix the bugs.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3E8111" w14:textId="77777777" w:rsidR="0035583E" w:rsidRDefault="0035583E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EA3C7F" w14:textId="28EC106C" w:rsidR="0035583E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1FAD60" w14:textId="77777777" w:rsidR="0035583E" w:rsidRDefault="0035583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4B2288" w14:textId="18A2730C" w:rsidR="0035583E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</w:tr>
      <w:tr w:rsidR="0035583E" w14:paraId="596050A1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626FDD" w14:textId="77777777" w:rsidR="0035583E" w:rsidRDefault="0035583E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36A3E50" w14:textId="61B97D82" w:rsidR="0035583E" w:rsidRDefault="0033046A">
            <w:pPr>
              <w:pStyle w:val="Standard1"/>
              <w:spacing w:before="120" w:after="120"/>
            </w:pPr>
            <w:r>
              <w:t xml:space="preserve">Fix the bugs on “shopping bag” page.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E5526A" w14:textId="77777777" w:rsidR="0035583E" w:rsidRDefault="0035583E">
            <w:pPr>
              <w:pStyle w:val="Standard1"/>
              <w:spacing w:before="120" w:after="120"/>
            </w:pPr>
            <w:r>
              <w:t>Artem Elagin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1976DB2" w14:textId="2E02B746" w:rsidR="0035583E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58208E" w14:textId="77777777" w:rsidR="0035583E" w:rsidRDefault="0035583E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4E5A7B9" w14:textId="1353D745" w:rsidR="0035583E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</w:tr>
      <w:tr w:rsidR="0033046A" w14:paraId="2ECD39B7" w14:textId="77777777" w:rsidTr="0035583E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355104" w14:textId="634871E0" w:rsidR="0033046A" w:rsidRDefault="0033046A">
            <w:pPr>
              <w:pStyle w:val="Standard1"/>
              <w:spacing w:before="120" w:after="120"/>
            </w:pPr>
            <w:r>
              <w:t>Item # 4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71EA7C" w14:textId="78DA5656" w:rsidR="0033046A" w:rsidRDefault="0033046A">
            <w:pPr>
              <w:pStyle w:val="Standard1"/>
              <w:spacing w:before="120" w:after="120"/>
            </w:pPr>
            <w:r>
              <w:t xml:space="preserve">Update the UI of the whole application based on the discussion during the meeting.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D5D55" w14:textId="4369C4DA" w:rsidR="0033046A" w:rsidRDefault="0033046A">
            <w:pPr>
              <w:pStyle w:val="Standard1"/>
              <w:spacing w:before="120" w:after="120"/>
            </w:pPr>
            <w:r>
              <w:t>Abdelaziz Omar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3247E5" w14:textId="6FD122AC" w:rsidR="0033046A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CD0A5" w14:textId="2D721028" w:rsidR="0033046A" w:rsidRDefault="0033046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D031C" w14:textId="1B1BBAFC" w:rsidR="0033046A" w:rsidRDefault="0033046A">
            <w:pPr>
              <w:pStyle w:val="Standard1"/>
              <w:spacing w:before="120" w:after="120"/>
            </w:pPr>
            <w:r>
              <w:t>Mar.31,2023</w:t>
            </w:r>
          </w:p>
        </w:tc>
      </w:tr>
      <w:tr w:rsidR="0035583E" w14:paraId="7DD9FA2E" w14:textId="77777777" w:rsidTr="0035583E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F0203F5" w14:textId="77777777" w:rsidR="0035583E" w:rsidRDefault="0035583E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EB52E" w14:textId="642B7647" w:rsidR="0035583E" w:rsidRDefault="0035583E">
            <w:pPr>
              <w:pStyle w:val="Standard1"/>
              <w:spacing w:before="120" w:after="120"/>
            </w:pPr>
            <w:r>
              <w:t xml:space="preserve">Date: </w:t>
            </w:r>
            <w:r w:rsidR="0033046A">
              <w:t>Apr. 4, 2023</w:t>
            </w:r>
          </w:p>
          <w:p w14:paraId="2B59841F" w14:textId="479A4336" w:rsidR="0035583E" w:rsidRDefault="0035583E">
            <w:pPr>
              <w:pStyle w:val="Standard1"/>
              <w:spacing w:before="120" w:after="120"/>
            </w:pPr>
            <w:r>
              <w:t xml:space="preserve">Time:  </w:t>
            </w:r>
            <w:r w:rsidR="0033046A">
              <w:t xml:space="preserve">8am -10am </w:t>
            </w:r>
          </w:p>
          <w:p w14:paraId="242E6E02" w14:textId="77777777" w:rsidR="0035583E" w:rsidRDefault="0035583E">
            <w:pPr>
              <w:pStyle w:val="Standard1"/>
              <w:spacing w:before="120" w:after="120"/>
            </w:pPr>
            <w:r>
              <w:t xml:space="preserve">Location: Campus Library </w:t>
            </w:r>
          </w:p>
          <w:p w14:paraId="243F06EA" w14:textId="77777777" w:rsidR="0035583E" w:rsidRDefault="0035583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 w14:paraId="20F8FDBA" w14:textId="77777777" w:rsidR="0035583E" w:rsidRDefault="0035583E">
            <w:pPr>
              <w:pStyle w:val="Standard1"/>
            </w:pPr>
            <w:r>
              <w:t xml:space="preserve">Team member 1:     Abdelaziz Omar                      </w:t>
            </w:r>
          </w:p>
          <w:p w14:paraId="0B2A7D53" w14:textId="77777777" w:rsidR="0035583E" w:rsidRDefault="0035583E">
            <w:pPr>
              <w:pStyle w:val="Standard1"/>
            </w:pPr>
            <w:r>
              <w:t>Team member 2:     Artem Elagin</w:t>
            </w:r>
          </w:p>
          <w:p w14:paraId="781687D4" w14:textId="77777777" w:rsidR="0035583E" w:rsidRDefault="0035583E">
            <w:pPr>
              <w:pStyle w:val="Standard1"/>
            </w:pPr>
            <w:r>
              <w:t>Team member 3:     Elham Veisouei</w:t>
            </w:r>
          </w:p>
          <w:p w14:paraId="1365D671" w14:textId="77777777" w:rsidR="0035583E" w:rsidRDefault="0035583E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44E05B6E" w14:textId="77777777" w:rsidR="0035583E" w:rsidRDefault="0035583E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07582" w14:textId="77777777" w:rsidR="0035583E" w:rsidRDefault="0035583E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48E14D" w14:textId="77777777" w:rsidR="0035583E" w:rsidRDefault="0035583E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84885" w14:textId="77777777" w:rsidR="0035583E" w:rsidRDefault="0035583E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318C4" w14:textId="77777777" w:rsidR="0035583E" w:rsidRDefault="0035583E">
            <w:pPr>
              <w:pStyle w:val="Standard1"/>
              <w:spacing w:before="120" w:after="120"/>
            </w:pPr>
          </w:p>
        </w:tc>
      </w:tr>
    </w:tbl>
    <w:p w14:paraId="2E5FB4E4" w14:textId="77777777" w:rsidR="0035583E" w:rsidRDefault="0035583E" w:rsidP="0035583E">
      <w:pPr>
        <w:rPr>
          <w:lang w:val="en-GB"/>
        </w:rPr>
      </w:pPr>
    </w:p>
    <w:p w14:paraId="6453A417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4F02"/>
    <w:rsid w:val="0016291E"/>
    <w:rsid w:val="00177B56"/>
    <w:rsid w:val="00187519"/>
    <w:rsid w:val="001B7575"/>
    <w:rsid w:val="001D01D2"/>
    <w:rsid w:val="001E72D9"/>
    <w:rsid w:val="00207F81"/>
    <w:rsid w:val="00232FAA"/>
    <w:rsid w:val="00245DEB"/>
    <w:rsid w:val="0025053E"/>
    <w:rsid w:val="00255652"/>
    <w:rsid w:val="00257C8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3046A"/>
    <w:rsid w:val="00352D14"/>
    <w:rsid w:val="0035583E"/>
    <w:rsid w:val="00386AD2"/>
    <w:rsid w:val="003D0276"/>
    <w:rsid w:val="003D2877"/>
    <w:rsid w:val="003E7B72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7DF3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0E77"/>
    <w:rsid w:val="00AA463B"/>
    <w:rsid w:val="00AC0DE2"/>
    <w:rsid w:val="00AD2CA9"/>
    <w:rsid w:val="00AD62D4"/>
    <w:rsid w:val="00B06B94"/>
    <w:rsid w:val="00B10DC2"/>
    <w:rsid w:val="00B357FB"/>
    <w:rsid w:val="00B526F9"/>
    <w:rsid w:val="00B849EF"/>
    <w:rsid w:val="00BA081D"/>
    <w:rsid w:val="00BA0FDA"/>
    <w:rsid w:val="00C267F1"/>
    <w:rsid w:val="00C354D5"/>
    <w:rsid w:val="00C641E4"/>
    <w:rsid w:val="00C73F96"/>
    <w:rsid w:val="00C801B5"/>
    <w:rsid w:val="00CD13BB"/>
    <w:rsid w:val="00D1135E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22F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2023-04-03T05:34:00Z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