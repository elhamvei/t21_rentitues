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19"/>
        <w:gridCol w:w="3508"/>
        <w:gridCol w:w="1559"/>
        <w:gridCol w:w="1276"/>
        <w:gridCol w:w="850"/>
        <w:gridCol w:w="1260"/>
      </w:tblGrid>
      <w:tr w:rsidR="00835795" w14:paraId="1406D189" w14:textId="77777777" w:rsidTr="001E72D9">
        <w:trPr>
          <w:trHeight w:val="336"/>
        </w:trPr>
        <w:tc>
          <w:tcPr>
            <w:tcW w:w="5495" w:type="dxa"/>
            <w:gridSpan w:val="3"/>
            <w:shd w:val="pct10" w:color="auto" w:fill="auto"/>
          </w:tcPr>
          <w:p w14:paraId="4300AC85" w14:textId="77777777" w:rsidR="00835795" w:rsidRDefault="00835795">
            <w:pPr>
              <w:pStyle w:val="Standard1"/>
            </w:pPr>
            <w:bookmarkStart w:id="0" w:name="MinuteAdditional"/>
            <w:bookmarkEnd w:id="0"/>
          </w:p>
        </w:tc>
        <w:tc>
          <w:tcPr>
            <w:tcW w:w="1559" w:type="dxa"/>
            <w:shd w:val="pct10" w:color="auto" w:fill="auto"/>
          </w:tcPr>
          <w:p w14:paraId="0BE73253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shd w:val="pct10" w:color="auto" w:fill="auto"/>
          </w:tcPr>
          <w:p w14:paraId="3F8262FC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shd w:val="pct10" w:color="auto" w:fill="auto"/>
          </w:tcPr>
          <w:p w14:paraId="081C264E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shd w:val="pct10" w:color="auto" w:fill="auto"/>
          </w:tcPr>
          <w:p w14:paraId="3AF64020" w14:textId="77777777" w:rsidR="00835795" w:rsidRDefault="00835795">
            <w:pPr>
              <w:pStyle w:val="Standard1"/>
            </w:pPr>
          </w:p>
        </w:tc>
      </w:tr>
      <w:tr w:rsidR="00835795" w14:paraId="7702C97B" w14:textId="77777777" w:rsidTr="001E72D9">
        <w:trPr>
          <w:trHeight w:val="1447"/>
        </w:trPr>
        <w:tc>
          <w:tcPr>
            <w:tcW w:w="1987" w:type="dxa"/>
            <w:gridSpan w:val="2"/>
            <w:shd w:val="pct10" w:color="auto" w:fill="auto"/>
          </w:tcPr>
          <w:p w14:paraId="64A13A4D" w14:textId="7DADD519" w:rsidR="00835795" w:rsidRDefault="00835795" w:rsidP="004070FC">
            <w:pPr>
              <w:pStyle w:val="Standard1"/>
              <w:rPr>
                <w:b/>
                <w:sz w:val="40"/>
              </w:rPr>
            </w:pPr>
            <w:bookmarkStart w:id="1" w:name="AgendaTitle" w:colFirst="0" w:colLast="0"/>
            <w:r>
              <w:rPr>
                <w:b/>
                <w:sz w:val="40"/>
              </w:rPr>
              <w:t>Team __</w:t>
            </w:r>
            <w:r w:rsidR="00FC65AE">
              <w:rPr>
                <w:b/>
                <w:sz w:val="40"/>
              </w:rPr>
              <w:t>T21</w:t>
            </w:r>
            <w:r>
              <w:rPr>
                <w:b/>
                <w:sz w:val="40"/>
              </w:rPr>
              <w:t>__</w:t>
            </w:r>
          </w:p>
        </w:tc>
        <w:tc>
          <w:tcPr>
            <w:tcW w:w="3508" w:type="dxa"/>
            <w:shd w:val="pct10" w:color="auto" w:fill="auto"/>
          </w:tcPr>
          <w:p w14:paraId="18468B65" w14:textId="77777777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bookmarkStart w:id="2" w:name="Logistics"/>
            <w:bookmarkEnd w:id="2"/>
            <w:r w:rsidRPr="00A245F2">
              <w:rPr>
                <w:b/>
                <w:sz w:val="36"/>
                <w:szCs w:val="36"/>
              </w:rPr>
              <w:t>Capstone Project I</w:t>
            </w:r>
            <w:r w:rsidR="006415C4">
              <w:rPr>
                <w:b/>
                <w:sz w:val="36"/>
                <w:szCs w:val="36"/>
              </w:rPr>
              <w:t>I</w:t>
            </w:r>
          </w:p>
          <w:p w14:paraId="655E58FD" w14:textId="77777777" w:rsidR="00835795" w:rsidRPr="00A245F2" w:rsidRDefault="00835795" w:rsidP="00A245F2">
            <w:pPr>
              <w:pStyle w:val="Standard1"/>
              <w:spacing w:before="0" w:after="0"/>
              <w:ind w:firstLine="720"/>
              <w:rPr>
                <w:b/>
                <w:sz w:val="36"/>
                <w:szCs w:val="36"/>
              </w:rPr>
            </w:pPr>
          </w:p>
          <w:p w14:paraId="6F88BDB2" w14:textId="744BEC46" w:rsidR="00835795" w:rsidRPr="00A245F2" w:rsidRDefault="00835795">
            <w:pPr>
              <w:pStyle w:val="Standard1"/>
              <w:spacing w:before="0" w:after="0"/>
              <w:rPr>
                <w:b/>
                <w:sz w:val="36"/>
                <w:szCs w:val="36"/>
              </w:rPr>
            </w:pPr>
            <w:r w:rsidRPr="00A245F2">
              <w:rPr>
                <w:b/>
                <w:sz w:val="36"/>
                <w:szCs w:val="36"/>
              </w:rPr>
              <w:t>Minutes of Meeting # __</w:t>
            </w:r>
            <w:r w:rsidR="00FC65AE">
              <w:rPr>
                <w:b/>
                <w:sz w:val="36"/>
                <w:szCs w:val="36"/>
              </w:rPr>
              <w:t>01</w:t>
            </w:r>
            <w:r w:rsidRPr="00A245F2">
              <w:rPr>
                <w:b/>
                <w:sz w:val="36"/>
                <w:szCs w:val="36"/>
              </w:rPr>
              <w:t>__</w:t>
            </w:r>
          </w:p>
          <w:p w14:paraId="6BE2430F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623377C8" w14:textId="5FC545BC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Date:   </w:t>
            </w:r>
            <w:r w:rsidR="00FC65AE">
              <w:rPr>
                <w:b/>
                <w:sz w:val="24"/>
              </w:rPr>
              <w:t>January 13, 2023</w:t>
            </w:r>
            <w:r>
              <w:rPr>
                <w:b/>
                <w:sz w:val="24"/>
              </w:rPr>
              <w:t xml:space="preserve"> </w:t>
            </w:r>
          </w:p>
          <w:p w14:paraId="787BF2B4" w14:textId="2F2CC68A" w:rsidR="00FC65AE" w:rsidRDefault="00FC65AE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Time: 2pm – 4pm</w:t>
            </w:r>
            <w:r w:rsidR="006733A3">
              <w:rPr>
                <w:b/>
                <w:sz w:val="24"/>
              </w:rPr>
              <w:t>, Friday</w:t>
            </w:r>
          </w:p>
          <w:p w14:paraId="6B870BB2" w14:textId="0A8C4B2A" w:rsidR="00835795" w:rsidRDefault="00835795" w:rsidP="004070FC">
            <w:pPr>
              <w:pStyle w:val="Standard1"/>
              <w:spacing w:before="0" w:after="0"/>
              <w:rPr>
                <w:b/>
                <w:sz w:val="24"/>
              </w:rPr>
            </w:pPr>
            <w:r>
              <w:rPr>
                <w:b/>
                <w:sz w:val="24"/>
              </w:rPr>
              <w:t>Location:</w:t>
            </w:r>
            <w:r w:rsidR="00177B56">
              <w:rPr>
                <w:b/>
                <w:sz w:val="24"/>
              </w:rPr>
              <w:t xml:space="preserve"> Library</w:t>
            </w:r>
          </w:p>
        </w:tc>
        <w:tc>
          <w:tcPr>
            <w:tcW w:w="1559" w:type="dxa"/>
            <w:shd w:val="pct10" w:color="auto" w:fill="auto"/>
          </w:tcPr>
          <w:p w14:paraId="36D895EA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76" w:type="dxa"/>
            <w:shd w:val="pct10" w:color="auto" w:fill="auto"/>
          </w:tcPr>
          <w:p w14:paraId="2DFBFB5D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850" w:type="dxa"/>
            <w:shd w:val="pct10" w:color="auto" w:fill="auto"/>
          </w:tcPr>
          <w:p w14:paraId="36E6F1F5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  <w:tc>
          <w:tcPr>
            <w:tcW w:w="1260" w:type="dxa"/>
            <w:shd w:val="pct10" w:color="auto" w:fill="auto"/>
          </w:tcPr>
          <w:p w14:paraId="54DD0F4E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3FA1123B" w14:textId="77777777" w:rsidR="00835795" w:rsidRDefault="00835795">
            <w:pPr>
              <w:pStyle w:val="Standard1"/>
              <w:spacing w:before="0" w:after="0"/>
              <w:rPr>
                <w:b/>
                <w:sz w:val="24"/>
              </w:rPr>
            </w:pPr>
          </w:p>
          <w:p w14:paraId="214534AE" w14:textId="77777777" w:rsidR="00835795" w:rsidRDefault="00835795" w:rsidP="00A245F2">
            <w:pPr>
              <w:pStyle w:val="Standard1"/>
              <w:spacing w:before="0" w:after="0"/>
              <w:rPr>
                <w:b/>
                <w:sz w:val="24"/>
              </w:rPr>
            </w:pPr>
          </w:p>
        </w:tc>
      </w:tr>
      <w:bookmarkEnd w:id="1"/>
      <w:tr w:rsidR="00835795" w14:paraId="0428EA29" w14:textId="77777777" w:rsidTr="001E72D9">
        <w:trPr>
          <w:trHeight w:val="137"/>
        </w:trPr>
        <w:tc>
          <w:tcPr>
            <w:tcW w:w="5495" w:type="dxa"/>
            <w:gridSpan w:val="3"/>
            <w:tcBorders>
              <w:bottom w:val="double" w:sz="6" w:space="0" w:color="auto"/>
            </w:tcBorders>
            <w:shd w:val="pct10" w:color="auto" w:fill="auto"/>
          </w:tcPr>
          <w:p w14:paraId="40F85E75" w14:textId="77777777" w:rsidR="00835795" w:rsidRDefault="00835795">
            <w:pPr>
              <w:pStyle w:val="Standard1"/>
            </w:pPr>
          </w:p>
        </w:tc>
        <w:tc>
          <w:tcPr>
            <w:tcW w:w="1559" w:type="dxa"/>
            <w:tcBorders>
              <w:bottom w:val="double" w:sz="6" w:space="0" w:color="auto"/>
            </w:tcBorders>
            <w:shd w:val="pct10" w:color="auto" w:fill="auto"/>
          </w:tcPr>
          <w:p w14:paraId="134C8234" w14:textId="77777777" w:rsidR="00835795" w:rsidRDefault="00835795">
            <w:pPr>
              <w:pStyle w:val="Standard1"/>
            </w:pPr>
          </w:p>
        </w:tc>
        <w:tc>
          <w:tcPr>
            <w:tcW w:w="1276" w:type="dxa"/>
            <w:tcBorders>
              <w:bottom w:val="double" w:sz="6" w:space="0" w:color="auto"/>
            </w:tcBorders>
            <w:shd w:val="pct10" w:color="auto" w:fill="auto"/>
          </w:tcPr>
          <w:p w14:paraId="792BB43E" w14:textId="77777777" w:rsidR="00835795" w:rsidRDefault="00835795">
            <w:pPr>
              <w:pStyle w:val="Standard1"/>
            </w:pPr>
          </w:p>
        </w:tc>
        <w:tc>
          <w:tcPr>
            <w:tcW w:w="850" w:type="dxa"/>
            <w:tcBorders>
              <w:bottom w:val="double" w:sz="6" w:space="0" w:color="auto"/>
            </w:tcBorders>
            <w:shd w:val="pct10" w:color="auto" w:fill="auto"/>
          </w:tcPr>
          <w:p w14:paraId="1CAEA6F0" w14:textId="77777777" w:rsidR="00835795" w:rsidRDefault="00835795">
            <w:pPr>
              <w:pStyle w:val="Standard1"/>
            </w:pPr>
          </w:p>
        </w:tc>
        <w:tc>
          <w:tcPr>
            <w:tcW w:w="1260" w:type="dxa"/>
            <w:tcBorders>
              <w:bottom w:val="double" w:sz="6" w:space="0" w:color="auto"/>
            </w:tcBorders>
            <w:shd w:val="pct10" w:color="auto" w:fill="auto"/>
          </w:tcPr>
          <w:p w14:paraId="7346F4C4" w14:textId="77777777" w:rsidR="00835795" w:rsidRDefault="00835795">
            <w:pPr>
              <w:pStyle w:val="Standard1"/>
            </w:pPr>
          </w:p>
        </w:tc>
      </w:tr>
      <w:tr w:rsidR="00835795" w14:paraId="161C6F2A" w14:textId="77777777" w:rsidTr="001E72D9">
        <w:trPr>
          <w:trHeight w:val="465"/>
        </w:trPr>
        <w:tc>
          <w:tcPr>
            <w:tcW w:w="5495" w:type="dxa"/>
            <w:gridSpan w:val="3"/>
          </w:tcPr>
          <w:p w14:paraId="30ABCA30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49785C1E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2972CC15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40C0BA9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4D28178E" w14:textId="77777777" w:rsidR="00835795" w:rsidRDefault="00835795">
            <w:pPr>
              <w:pStyle w:val="Standard1"/>
            </w:pPr>
          </w:p>
        </w:tc>
      </w:tr>
      <w:tr w:rsidR="00835795" w14:paraId="3F0B1A8C" w14:textId="77777777" w:rsidTr="001E72D9">
        <w:trPr>
          <w:trHeight w:val="981"/>
        </w:trPr>
        <w:tc>
          <w:tcPr>
            <w:tcW w:w="1987" w:type="dxa"/>
            <w:gridSpan w:val="2"/>
          </w:tcPr>
          <w:p w14:paraId="721826BE" w14:textId="77777777" w:rsidR="00835795" w:rsidRDefault="00835795">
            <w:bookmarkStart w:id="3" w:name="Attendees" w:colFirst="0" w:colLast="2"/>
            <w:r>
              <w:t>Attendees:</w:t>
            </w:r>
          </w:p>
          <w:p w14:paraId="63E110A9" w14:textId="77777777" w:rsidR="00352D14" w:rsidRDefault="00352D14"/>
          <w:p w14:paraId="2A38752A" w14:textId="77777777" w:rsidR="00352D14" w:rsidRDefault="00352D14"/>
          <w:p w14:paraId="66469520" w14:textId="77777777" w:rsidR="00352D14" w:rsidRDefault="00352D14"/>
          <w:p w14:paraId="5BE16A29" w14:textId="586F03BB" w:rsidR="00352D14" w:rsidRDefault="00352D14"/>
        </w:tc>
        <w:tc>
          <w:tcPr>
            <w:tcW w:w="3508" w:type="dxa"/>
          </w:tcPr>
          <w:p w14:paraId="06C4688B" w14:textId="77777777" w:rsidR="00154F02" w:rsidRDefault="00154F02" w:rsidP="00154F02">
            <w:pPr>
              <w:pStyle w:val="Standard1"/>
            </w:pPr>
            <w:r>
              <w:t xml:space="preserve">Team member 1:     Abdelaziz Omar                      </w:t>
            </w:r>
          </w:p>
          <w:p w14:paraId="37EB4BC7" w14:textId="77777777" w:rsidR="00154F02" w:rsidRDefault="00154F02" w:rsidP="00154F02">
            <w:pPr>
              <w:pStyle w:val="Standard1"/>
            </w:pPr>
            <w:r>
              <w:t>Team member 2:     Artem Elagin</w:t>
            </w:r>
          </w:p>
          <w:p w14:paraId="58C6DC5F" w14:textId="77777777" w:rsidR="00154F02" w:rsidRDefault="00154F02" w:rsidP="00154F02">
            <w:pPr>
              <w:pStyle w:val="Standard1"/>
            </w:pPr>
            <w:r>
              <w:t>Team member 3:     Elham Veisouei</w:t>
            </w:r>
          </w:p>
          <w:p w14:paraId="0A90D674" w14:textId="60010280" w:rsidR="00352D14" w:rsidRDefault="00154F02" w:rsidP="00154F02">
            <w:pPr>
              <w:pStyle w:val="Standard1"/>
            </w:pPr>
            <w:r>
              <w:t>Team member 4:     Lale Mulati</w:t>
            </w:r>
          </w:p>
        </w:tc>
        <w:tc>
          <w:tcPr>
            <w:tcW w:w="1559" w:type="dxa"/>
          </w:tcPr>
          <w:p w14:paraId="717FCF58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F424D71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3DA1C63C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023ED201" w14:textId="77777777" w:rsidR="00835795" w:rsidRDefault="00835795">
            <w:pPr>
              <w:pStyle w:val="Standard1"/>
            </w:pPr>
          </w:p>
        </w:tc>
      </w:tr>
      <w:bookmarkEnd w:id="3"/>
      <w:tr w:rsidR="00835795" w14:paraId="28906B5F" w14:textId="77777777" w:rsidTr="001E72D9">
        <w:trPr>
          <w:trHeight w:val="68"/>
        </w:trPr>
        <w:tc>
          <w:tcPr>
            <w:tcW w:w="5495" w:type="dxa"/>
            <w:gridSpan w:val="3"/>
          </w:tcPr>
          <w:p w14:paraId="280650D1" w14:textId="77777777" w:rsidR="00835795" w:rsidRDefault="00835795">
            <w:pPr>
              <w:pStyle w:val="Standard1"/>
            </w:pPr>
          </w:p>
        </w:tc>
        <w:tc>
          <w:tcPr>
            <w:tcW w:w="1559" w:type="dxa"/>
          </w:tcPr>
          <w:p w14:paraId="1557383F" w14:textId="77777777" w:rsidR="00835795" w:rsidRDefault="00835795">
            <w:pPr>
              <w:pStyle w:val="Standard1"/>
            </w:pPr>
          </w:p>
        </w:tc>
        <w:tc>
          <w:tcPr>
            <w:tcW w:w="1276" w:type="dxa"/>
          </w:tcPr>
          <w:p w14:paraId="4E1585F4" w14:textId="77777777" w:rsidR="00835795" w:rsidRDefault="00835795">
            <w:pPr>
              <w:pStyle w:val="Standard1"/>
            </w:pPr>
          </w:p>
        </w:tc>
        <w:tc>
          <w:tcPr>
            <w:tcW w:w="850" w:type="dxa"/>
          </w:tcPr>
          <w:p w14:paraId="2AC0BCE8" w14:textId="77777777" w:rsidR="00835795" w:rsidRDefault="00835795">
            <w:pPr>
              <w:pStyle w:val="Standard1"/>
            </w:pPr>
          </w:p>
        </w:tc>
        <w:tc>
          <w:tcPr>
            <w:tcW w:w="1260" w:type="dxa"/>
          </w:tcPr>
          <w:p w14:paraId="3F1BCCE6" w14:textId="77777777" w:rsidR="00835795" w:rsidRDefault="00835795">
            <w:pPr>
              <w:pStyle w:val="Standard1"/>
            </w:pPr>
          </w:p>
        </w:tc>
      </w:tr>
      <w:tr w:rsidR="00835795" w14:paraId="51188303" w14:textId="77777777" w:rsidTr="001E72D9">
        <w:trPr>
          <w:trHeight w:val="711"/>
        </w:trPr>
        <w:tc>
          <w:tcPr>
            <w:tcW w:w="5495" w:type="dxa"/>
            <w:gridSpan w:val="3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773F0DB" w14:textId="77777777" w:rsidR="00835795" w:rsidRDefault="00835795">
            <w:pPr>
              <w:pStyle w:val="Standard1"/>
              <w:rPr>
                <w:b/>
                <w:sz w:val="36"/>
              </w:rPr>
            </w:pPr>
            <w:bookmarkStart w:id="4" w:name="Topics"/>
            <w:bookmarkEnd w:id="4"/>
            <w:r>
              <w:rPr>
                <w:b/>
                <w:sz w:val="36"/>
              </w:rPr>
              <w:t xml:space="preserve">Agenda    </w:t>
            </w:r>
          </w:p>
        </w:tc>
        <w:tc>
          <w:tcPr>
            <w:tcW w:w="1559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45EBD72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03A8D11A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85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7E6A8A30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dotted" w:sz="4" w:space="0" w:color="auto"/>
            </w:tcBorders>
            <w:shd w:val="pct10" w:color="auto" w:fill="auto"/>
          </w:tcPr>
          <w:p w14:paraId="58445909" w14:textId="77777777" w:rsidR="00835795" w:rsidRDefault="00835795">
            <w:pPr>
              <w:pStyle w:val="Standard1"/>
              <w:rPr>
                <w:b/>
                <w:sz w:val="36"/>
              </w:rPr>
            </w:pPr>
          </w:p>
        </w:tc>
      </w:tr>
      <w:tr w:rsidR="00835795" w14:paraId="5E5EF3C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66F4A4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Item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C3F64A" w14:textId="77777777" w:rsidR="00835795" w:rsidRDefault="00835795" w:rsidP="001E72D9">
            <w:pPr>
              <w:pStyle w:val="Standard1"/>
              <w:spacing w:before="0" w:after="0"/>
            </w:pPr>
            <w:r w:rsidRPr="00285969">
              <w:rPr>
                <w:b/>
              </w:rPr>
              <w:t>Description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CC765C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Responsibility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E57C78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Planned completion Date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4C14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Status</w:t>
            </w:r>
          </w:p>
          <w:p w14:paraId="5AD8087A" w14:textId="77777777" w:rsidR="00835795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% </w:t>
            </w:r>
            <w:proofErr w:type="gramStart"/>
            <w:r>
              <w:rPr>
                <w:b/>
              </w:rPr>
              <w:t>done</w:t>
            </w:r>
            <w:proofErr w:type="gramEnd"/>
            <w:r>
              <w:rPr>
                <w:b/>
              </w:rPr>
              <w:t xml:space="preserve"> till date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6ABD0" w14:textId="77777777" w:rsidR="001E72D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 xml:space="preserve"> Actual </w:t>
            </w:r>
          </w:p>
          <w:p w14:paraId="4D05B895" w14:textId="17F74514" w:rsidR="001E72D9" w:rsidRDefault="001E72D9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completion</w:t>
            </w:r>
          </w:p>
          <w:p w14:paraId="2CCA0CEF" w14:textId="2EFA2261" w:rsidR="00835795" w:rsidRPr="00285969" w:rsidRDefault="00835795" w:rsidP="001E72D9">
            <w:pPr>
              <w:pStyle w:val="Standard1"/>
              <w:spacing w:before="0" w:after="0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35795" w14:paraId="1CFFADF9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BB1A04" w14:textId="77777777" w:rsidR="00835795" w:rsidRDefault="00835795" w:rsidP="00F44F3A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E20DE7" w14:textId="42AC18B2" w:rsidR="00835795" w:rsidRDefault="00EB62DF" w:rsidP="00D115B1">
            <w:pPr>
              <w:pStyle w:val="Standard1"/>
              <w:spacing w:before="120" w:after="120"/>
            </w:pPr>
            <w:r>
              <w:t xml:space="preserve">Come up to final decision for project deliverable </w:t>
            </w:r>
            <w:r w:rsidR="00263186">
              <w:t>modifications</w:t>
            </w:r>
            <w:r>
              <w:t xml:space="preserve">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3C39E6" w14:textId="1D45C8D7" w:rsidR="00835795" w:rsidRDefault="00433A75" w:rsidP="00D115B1">
            <w:pPr>
              <w:pStyle w:val="Standard1"/>
              <w:spacing w:before="120" w:after="120"/>
            </w:pPr>
            <w:r>
              <w:t xml:space="preserve">T21 all members 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86045E" w14:textId="04D53C82" w:rsidR="00835795" w:rsidRDefault="00EB62DF" w:rsidP="00D115B1">
            <w:pPr>
              <w:pStyle w:val="Standard1"/>
              <w:spacing w:before="120" w:after="120"/>
            </w:pPr>
            <w:r>
              <w:t>Jan</w:t>
            </w:r>
            <w:r w:rsidR="00661F61">
              <w:t xml:space="preserve"> </w:t>
            </w:r>
            <w:r>
              <w:t>16</w:t>
            </w:r>
            <w:r w:rsidR="00661F61">
              <w:t>, 2022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6285DA" w14:textId="08E6BD7E" w:rsidR="00835795" w:rsidRDefault="00F1165E" w:rsidP="00D115B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F833" w14:textId="2C12F5F3" w:rsidR="00835795" w:rsidRDefault="00F1165E" w:rsidP="00D115B1">
            <w:pPr>
              <w:pStyle w:val="Standard1"/>
              <w:spacing w:before="120" w:after="120"/>
            </w:pPr>
            <w:r>
              <w:t>Jan 17, 2022</w:t>
            </w:r>
          </w:p>
        </w:tc>
      </w:tr>
      <w:tr w:rsidR="001F1D11" w14:paraId="55E8F85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74E64F" w14:textId="05688E8F" w:rsidR="001F1D11" w:rsidRDefault="001F1D11" w:rsidP="001F1D11">
            <w:pPr>
              <w:pStyle w:val="Standard1"/>
              <w:spacing w:before="120" w:after="120"/>
            </w:pPr>
            <w:r>
              <w:t>Item # 1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B447FA" w14:textId="60651CD0" w:rsidR="001F1D11" w:rsidRDefault="001F1D11" w:rsidP="001F1D11">
            <w:pPr>
              <w:pStyle w:val="Standard1"/>
              <w:spacing w:before="120" w:after="120"/>
            </w:pPr>
            <w:r>
              <w:t xml:space="preserve">Document sprint 5 files. Host each meeting, project monitoring and controlling based on each members proposal. 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3A3596" w14:textId="73E7E94A" w:rsidR="001F1D11" w:rsidRDefault="001F1D11" w:rsidP="001F1D11">
            <w:pPr>
              <w:pStyle w:val="Standard1"/>
              <w:spacing w:before="120" w:after="120"/>
            </w:pPr>
            <w:r>
              <w:t>Lale Mulati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268753" w14:textId="487CECD4" w:rsidR="001F1D11" w:rsidRDefault="001F1D11" w:rsidP="001F1D11">
            <w:pPr>
              <w:pStyle w:val="Standard1"/>
              <w:spacing w:before="120" w:after="120"/>
            </w:pPr>
            <w:r>
              <w:t>Feb 3, 2022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227BD" w14:textId="1432E984" w:rsidR="001F1D11" w:rsidRDefault="001F1D11" w:rsidP="001F1D1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B340F" w14:textId="720D68B3" w:rsidR="001F1D11" w:rsidRDefault="001F1D11" w:rsidP="001F1D11">
            <w:pPr>
              <w:pStyle w:val="Standard1"/>
              <w:spacing w:before="120" w:after="120"/>
            </w:pPr>
            <w:r>
              <w:t>Feb 3, 2022</w:t>
            </w:r>
          </w:p>
        </w:tc>
      </w:tr>
      <w:tr w:rsidR="001F1D11" w14:paraId="0B1184D8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8C3117" w14:textId="2704FCF2" w:rsidR="001F1D11" w:rsidRDefault="001F1D11" w:rsidP="001F1D11">
            <w:pPr>
              <w:pStyle w:val="Standard1"/>
              <w:spacing w:before="120" w:after="120"/>
            </w:pPr>
            <w:r>
              <w:t>Item # 2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44397D" w14:textId="169B4D1C" w:rsidR="001F1D11" w:rsidRDefault="001F1D11" w:rsidP="001F1D11">
            <w:pPr>
              <w:pStyle w:val="Standard1"/>
              <w:spacing w:before="120" w:after="120"/>
            </w:pPr>
            <w:r>
              <w:t xml:space="preserve">Make GitHub group repo, add professor as collaborator. </w:t>
            </w:r>
            <w:r>
              <w:rPr>
                <w:rFonts w:ascii="Arial" w:hAnsi="Arial" w:cs="Arial"/>
                <w:color w:val="000000"/>
                <w:shd w:val="clear" w:color="auto" w:fill="F0F0F0"/>
              </w:rPr>
              <w:t> ashah@georgebrown.ca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E4D19" w14:textId="7648B94B" w:rsidR="001F1D11" w:rsidRDefault="001F1D11" w:rsidP="001F1D11">
            <w:pPr>
              <w:pStyle w:val="Standard1"/>
              <w:spacing w:before="120" w:after="120"/>
            </w:pPr>
            <w:r>
              <w:t>Elham Veisouei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C08601" w14:textId="748673A7" w:rsidR="001F1D11" w:rsidRDefault="001F1D11" w:rsidP="001F1D11">
            <w:pPr>
              <w:pStyle w:val="Standard1"/>
              <w:spacing w:before="120" w:after="120"/>
            </w:pPr>
            <w:r>
              <w:t>Feb 5, 2022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1D0F8" w14:textId="54F4CD0F" w:rsidR="001F1D11" w:rsidRDefault="001F1D11" w:rsidP="001F1D1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1A96A2" w14:textId="38D1DA8E" w:rsidR="001F1D11" w:rsidRDefault="001F1D11" w:rsidP="001F1D11">
            <w:pPr>
              <w:pStyle w:val="Standard1"/>
              <w:spacing w:before="120" w:after="120"/>
            </w:pPr>
            <w:r>
              <w:t>Feb 2, 2022</w:t>
            </w:r>
          </w:p>
        </w:tc>
      </w:tr>
      <w:tr w:rsidR="001F1D11" w14:paraId="18479A3D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220A97" w14:textId="0E5CB8B5" w:rsidR="001F1D11" w:rsidRDefault="001F1D11" w:rsidP="001F1D11">
            <w:pPr>
              <w:pStyle w:val="Standard1"/>
              <w:spacing w:before="120" w:after="120"/>
            </w:pPr>
            <w:r>
              <w:t>Item # 3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FD1E91" w14:textId="34D6ABBC" w:rsidR="001F1D11" w:rsidRDefault="001F1D11" w:rsidP="001F1D11">
            <w:pPr>
              <w:pStyle w:val="Standard1"/>
              <w:spacing w:before="120" w:after="120"/>
            </w:pPr>
            <w:r>
              <w:t xml:space="preserve">Come up to final decision about project deliverables. (Discuss with data manager -Elham)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8A871A" w14:textId="2872A73B" w:rsidR="001F1D11" w:rsidRDefault="001F1D11" w:rsidP="001F1D11">
            <w:pPr>
              <w:pStyle w:val="Standard1"/>
              <w:spacing w:before="120" w:after="120"/>
            </w:pPr>
            <w:r>
              <w:t>Artem Elagin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6DD5E7" w14:textId="3492F723" w:rsidR="001F1D11" w:rsidRDefault="001F1D11" w:rsidP="001F1D11">
            <w:pPr>
              <w:pStyle w:val="Standard1"/>
              <w:spacing w:before="120" w:after="120"/>
            </w:pPr>
            <w:r>
              <w:t>Jan 17, 2022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3B04C" w14:textId="5FFCC697" w:rsidR="001F1D11" w:rsidRDefault="001F1D11" w:rsidP="001F1D1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7F21FC" w14:textId="2533A1FC" w:rsidR="001F1D11" w:rsidRDefault="001F1D11" w:rsidP="001F1D11">
            <w:pPr>
              <w:pStyle w:val="Standard1"/>
              <w:spacing w:before="120" w:after="120"/>
            </w:pPr>
            <w:r>
              <w:t>Jan 17, 2022</w:t>
            </w:r>
          </w:p>
        </w:tc>
      </w:tr>
      <w:tr w:rsidR="001F1D11" w14:paraId="2F6CA6FA" w14:textId="77777777" w:rsidTr="001E72D9">
        <w:trPr>
          <w:trHeight w:val="615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625261" w14:textId="1A56BCBC" w:rsidR="001F1D11" w:rsidRDefault="001F1D11" w:rsidP="001F1D11">
            <w:pPr>
              <w:pStyle w:val="Standard1"/>
              <w:spacing w:before="120" w:after="120"/>
            </w:pPr>
            <w:r>
              <w:t>Item # 4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FF1B19" w14:textId="5B43BBA1" w:rsidR="001F1D11" w:rsidRDefault="001F1D11" w:rsidP="001F1D11">
            <w:pPr>
              <w:pStyle w:val="Standard1"/>
              <w:spacing w:before="120" w:after="120"/>
            </w:pPr>
            <w:r>
              <w:t xml:space="preserve">Revise UI/UX design of the project. And report any changes needed. </w:t>
            </w: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F48FA" w14:textId="6D1E4A39" w:rsidR="001F1D11" w:rsidRDefault="001F1D11" w:rsidP="001F1D11">
            <w:pPr>
              <w:pStyle w:val="Standard1"/>
              <w:spacing w:before="120" w:after="120"/>
            </w:pPr>
            <w:r>
              <w:t>Abdelaziz Omar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5F6FD1" w14:textId="73DDC416" w:rsidR="001F1D11" w:rsidRDefault="001F1D11" w:rsidP="001F1D11">
            <w:pPr>
              <w:pStyle w:val="Standard1"/>
              <w:spacing w:before="120" w:after="120"/>
            </w:pPr>
            <w:r>
              <w:t>Feb 10, 2022</w:t>
            </w: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518C54" w14:textId="55EEC53F" w:rsidR="001F1D11" w:rsidRDefault="001F1D11" w:rsidP="001F1D11">
            <w:pPr>
              <w:pStyle w:val="Standard1"/>
              <w:spacing w:before="120" w:after="120"/>
            </w:pPr>
            <w:r>
              <w:t>100%</w:t>
            </w: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813F78" w14:textId="1C6BFC4E" w:rsidR="001F1D11" w:rsidRDefault="001F1D11" w:rsidP="001F1D11">
            <w:pPr>
              <w:pStyle w:val="Standard1"/>
              <w:spacing w:before="120" w:after="120"/>
            </w:pPr>
            <w:r>
              <w:t>Feb 5,2023</w:t>
            </w:r>
          </w:p>
        </w:tc>
      </w:tr>
      <w:tr w:rsidR="001F1D11" w14:paraId="7C556102" w14:textId="77777777" w:rsidTr="001E72D9">
        <w:trPr>
          <w:trHeight w:val="1992"/>
        </w:trPr>
        <w:tc>
          <w:tcPr>
            <w:tcW w:w="16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F4D9E6" w14:textId="77777777" w:rsidR="001F1D11" w:rsidRDefault="001F1D11" w:rsidP="001F1D11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382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5807D4" w14:textId="2CE84B0E" w:rsidR="001F1D11" w:rsidRDefault="001F1D11" w:rsidP="001F1D11">
            <w:pPr>
              <w:pStyle w:val="Standard1"/>
              <w:spacing w:before="120" w:after="120"/>
            </w:pPr>
            <w:r>
              <w:t>Date: Jan 17, 2023</w:t>
            </w:r>
          </w:p>
          <w:p w14:paraId="1D30F721" w14:textId="199F2972" w:rsidR="001F1D11" w:rsidRDefault="001F1D11" w:rsidP="001F1D11">
            <w:pPr>
              <w:pStyle w:val="Standard1"/>
              <w:spacing w:before="120" w:after="120"/>
            </w:pPr>
            <w:r>
              <w:t>Time: 10 am – 1 pm, Tuesday</w:t>
            </w:r>
          </w:p>
          <w:p w14:paraId="7A857FC8" w14:textId="599336BE" w:rsidR="001F1D11" w:rsidRDefault="001F1D11" w:rsidP="001F1D11">
            <w:pPr>
              <w:pStyle w:val="Standard1"/>
              <w:spacing w:before="120" w:after="120"/>
            </w:pPr>
            <w:r>
              <w:t>Location: Campus</w:t>
            </w:r>
          </w:p>
          <w:p w14:paraId="5B870B9A" w14:textId="77777777" w:rsidR="001F1D11" w:rsidRDefault="001F1D11" w:rsidP="001F1D11">
            <w:pPr>
              <w:rPr>
                <w:b/>
                <w:lang w:val="en-GB"/>
              </w:rPr>
            </w:pPr>
            <w:r w:rsidRPr="0068006E">
              <w:rPr>
                <w:b/>
                <w:lang w:val="en-GB"/>
              </w:rPr>
              <w:t>Signature:</w:t>
            </w:r>
          </w:p>
          <w:p w14:paraId="66734D87" w14:textId="77777777" w:rsidR="001F1D11" w:rsidRDefault="001F1D11" w:rsidP="001F1D11">
            <w:pPr>
              <w:pStyle w:val="Standard1"/>
            </w:pPr>
            <w:r>
              <w:t xml:space="preserve">Team member 1:     Abdelaziz Omar                      </w:t>
            </w:r>
          </w:p>
          <w:p w14:paraId="7072336B" w14:textId="77777777" w:rsidR="001F1D11" w:rsidRDefault="001F1D11" w:rsidP="001F1D11">
            <w:pPr>
              <w:pStyle w:val="Standard1"/>
            </w:pPr>
            <w:r>
              <w:t>Team member 2:     Artem Elagin</w:t>
            </w:r>
          </w:p>
          <w:p w14:paraId="682B87FB" w14:textId="77777777" w:rsidR="001F1D11" w:rsidRDefault="001F1D11" w:rsidP="001F1D11">
            <w:pPr>
              <w:pStyle w:val="Standard1"/>
            </w:pPr>
            <w:r>
              <w:t>Team member 3:     Elham Veisouei</w:t>
            </w:r>
          </w:p>
          <w:p w14:paraId="690C889D" w14:textId="77777777" w:rsidR="001F1D11" w:rsidRDefault="001F1D11" w:rsidP="001F1D11">
            <w:pPr>
              <w:rPr>
                <w:b/>
                <w:lang w:val="en-GB"/>
              </w:rPr>
            </w:pPr>
            <w:r>
              <w:t>Team member 4:     Lale Mulati</w:t>
            </w:r>
          </w:p>
          <w:p w14:paraId="07C551BE" w14:textId="77777777" w:rsidR="001F1D11" w:rsidRPr="0016291E" w:rsidRDefault="001F1D11" w:rsidP="001F1D11">
            <w:pPr>
              <w:rPr>
                <w:lang w:val="en-GB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DD959B" w14:textId="77777777" w:rsidR="001F1D11" w:rsidRDefault="001F1D11" w:rsidP="001F1D11">
            <w:pPr>
              <w:pStyle w:val="Standard1"/>
              <w:spacing w:before="120" w:after="120"/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C11BE5" w14:textId="77777777" w:rsidR="001F1D11" w:rsidRDefault="001F1D11" w:rsidP="001F1D11">
            <w:pPr>
              <w:pStyle w:val="Standard1"/>
              <w:spacing w:before="120" w:after="120"/>
            </w:pPr>
          </w:p>
        </w:tc>
        <w:tc>
          <w:tcPr>
            <w:tcW w:w="8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58100F" w14:textId="77777777" w:rsidR="001F1D11" w:rsidRDefault="001F1D11" w:rsidP="001F1D11">
            <w:pPr>
              <w:pStyle w:val="Standard1"/>
              <w:spacing w:before="120" w:after="120"/>
            </w:pPr>
          </w:p>
        </w:tc>
        <w:tc>
          <w:tcPr>
            <w:tcW w:w="12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6CF08E" w14:textId="77777777" w:rsidR="001F1D11" w:rsidRDefault="001F1D11" w:rsidP="001F1D11">
            <w:pPr>
              <w:pStyle w:val="Standard1"/>
              <w:spacing w:before="120" w:after="120"/>
            </w:pPr>
          </w:p>
        </w:tc>
      </w:tr>
    </w:tbl>
    <w:p w14:paraId="7277795E" w14:textId="77777777" w:rsidR="007C0B2F" w:rsidRDefault="007C0B2F" w:rsidP="0016291E">
      <w:pPr>
        <w:rPr>
          <w:lang w:val="en-GB"/>
        </w:rPr>
      </w:pPr>
    </w:p>
    <w:sectPr w:rsidR="007C0B2F" w:rsidSect="00835795">
      <w:pgSz w:w="12240" w:h="15840" w:code="1"/>
      <w:pgMar w:top="426" w:right="1008" w:bottom="56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022C30"/>
    <w:multiLevelType w:val="hybridMultilevel"/>
    <w:tmpl w:val="F72E3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20255"/>
    <w:multiLevelType w:val="hybridMultilevel"/>
    <w:tmpl w:val="608C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F7D21"/>
    <w:multiLevelType w:val="hybridMultilevel"/>
    <w:tmpl w:val="FF5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792125">
    <w:abstractNumId w:val="1"/>
  </w:num>
  <w:num w:numId="2" w16cid:durableId="1466896195">
    <w:abstractNumId w:val="2"/>
  </w:num>
  <w:num w:numId="3" w16cid:durableId="287785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5DEB"/>
    <w:rsid w:val="00056104"/>
    <w:rsid w:val="00062C8D"/>
    <w:rsid w:val="00073410"/>
    <w:rsid w:val="00087F03"/>
    <w:rsid w:val="000B66C5"/>
    <w:rsid w:val="000D29B9"/>
    <w:rsid w:val="000E1E0D"/>
    <w:rsid w:val="00120431"/>
    <w:rsid w:val="0012691A"/>
    <w:rsid w:val="00136D2C"/>
    <w:rsid w:val="00154F02"/>
    <w:rsid w:val="0016291E"/>
    <w:rsid w:val="00177B56"/>
    <w:rsid w:val="00187519"/>
    <w:rsid w:val="001B7575"/>
    <w:rsid w:val="001D01D2"/>
    <w:rsid w:val="001E72D9"/>
    <w:rsid w:val="001F1D11"/>
    <w:rsid w:val="00207F81"/>
    <w:rsid w:val="00232FAA"/>
    <w:rsid w:val="00245DEB"/>
    <w:rsid w:val="00255652"/>
    <w:rsid w:val="00257C8B"/>
    <w:rsid w:val="00263186"/>
    <w:rsid w:val="00264505"/>
    <w:rsid w:val="00270A62"/>
    <w:rsid w:val="00275E67"/>
    <w:rsid w:val="00285969"/>
    <w:rsid w:val="00293F91"/>
    <w:rsid w:val="00294FF1"/>
    <w:rsid w:val="002B07CD"/>
    <w:rsid w:val="002B3F36"/>
    <w:rsid w:val="002E4C88"/>
    <w:rsid w:val="002F2A5F"/>
    <w:rsid w:val="00311A16"/>
    <w:rsid w:val="00317406"/>
    <w:rsid w:val="00352D14"/>
    <w:rsid w:val="0036042B"/>
    <w:rsid w:val="00386AD2"/>
    <w:rsid w:val="003D0276"/>
    <w:rsid w:val="003D2877"/>
    <w:rsid w:val="004070FC"/>
    <w:rsid w:val="00433A75"/>
    <w:rsid w:val="00445966"/>
    <w:rsid w:val="00462D0D"/>
    <w:rsid w:val="00476EF0"/>
    <w:rsid w:val="004C7374"/>
    <w:rsid w:val="004E2405"/>
    <w:rsid w:val="00534F83"/>
    <w:rsid w:val="00564447"/>
    <w:rsid w:val="005C44D4"/>
    <w:rsid w:val="005F3F0E"/>
    <w:rsid w:val="006415C4"/>
    <w:rsid w:val="00641B79"/>
    <w:rsid w:val="006434AF"/>
    <w:rsid w:val="00657935"/>
    <w:rsid w:val="00661F61"/>
    <w:rsid w:val="0066588B"/>
    <w:rsid w:val="006733A3"/>
    <w:rsid w:val="00674881"/>
    <w:rsid w:val="0068006E"/>
    <w:rsid w:val="006C25AC"/>
    <w:rsid w:val="006F3CD5"/>
    <w:rsid w:val="00702DEC"/>
    <w:rsid w:val="00727DF3"/>
    <w:rsid w:val="0077361D"/>
    <w:rsid w:val="00782380"/>
    <w:rsid w:val="00783355"/>
    <w:rsid w:val="007C0B2F"/>
    <w:rsid w:val="007D7312"/>
    <w:rsid w:val="007E19F9"/>
    <w:rsid w:val="008029B4"/>
    <w:rsid w:val="00815FE8"/>
    <w:rsid w:val="00835795"/>
    <w:rsid w:val="008A30E7"/>
    <w:rsid w:val="008A7CFF"/>
    <w:rsid w:val="008C34CB"/>
    <w:rsid w:val="00914913"/>
    <w:rsid w:val="00974555"/>
    <w:rsid w:val="009D7B44"/>
    <w:rsid w:val="009E187C"/>
    <w:rsid w:val="009E5D4F"/>
    <w:rsid w:val="00A12251"/>
    <w:rsid w:val="00A245F2"/>
    <w:rsid w:val="00A77DC2"/>
    <w:rsid w:val="00AA463B"/>
    <w:rsid w:val="00AC0DE2"/>
    <w:rsid w:val="00AD2CA9"/>
    <w:rsid w:val="00AD62D4"/>
    <w:rsid w:val="00B10DC2"/>
    <w:rsid w:val="00B357FB"/>
    <w:rsid w:val="00B526F9"/>
    <w:rsid w:val="00B76664"/>
    <w:rsid w:val="00B849EF"/>
    <w:rsid w:val="00BA081D"/>
    <w:rsid w:val="00C267F1"/>
    <w:rsid w:val="00C354D5"/>
    <w:rsid w:val="00C43571"/>
    <w:rsid w:val="00C641E4"/>
    <w:rsid w:val="00C73F96"/>
    <w:rsid w:val="00CD13BB"/>
    <w:rsid w:val="00D1135E"/>
    <w:rsid w:val="00D115B1"/>
    <w:rsid w:val="00D64A49"/>
    <w:rsid w:val="00D66AF9"/>
    <w:rsid w:val="00DA41A9"/>
    <w:rsid w:val="00DB269A"/>
    <w:rsid w:val="00DC6A63"/>
    <w:rsid w:val="00DE7B48"/>
    <w:rsid w:val="00E240B5"/>
    <w:rsid w:val="00E36262"/>
    <w:rsid w:val="00E56424"/>
    <w:rsid w:val="00E60B9E"/>
    <w:rsid w:val="00E65727"/>
    <w:rsid w:val="00E8133F"/>
    <w:rsid w:val="00EA25B9"/>
    <w:rsid w:val="00EB0AEB"/>
    <w:rsid w:val="00EB62DF"/>
    <w:rsid w:val="00F07F96"/>
    <w:rsid w:val="00F1165E"/>
    <w:rsid w:val="00F44F3A"/>
    <w:rsid w:val="00F76EEE"/>
    <w:rsid w:val="00FC5253"/>
    <w:rsid w:val="00FC65AE"/>
    <w:rsid w:val="00FD0896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2E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41B79"/>
    <w:rPr>
      <w:rFonts w:ascii="Tahoma" w:hAnsi="Tahoma" w:cs="Tahoma"/>
      <w:sz w:val="16"/>
      <w:szCs w:val="16"/>
    </w:rPr>
  </w:style>
  <w:style w:type="paragraph" w:customStyle="1" w:styleId="Standard1">
    <w:name w:val="Standard1"/>
    <w:basedOn w:val="Normal"/>
    <w:rsid w:val="00245DEB"/>
    <w:pPr>
      <w:spacing w:before="60" w:after="60"/>
    </w:pPr>
  </w:style>
  <w:style w:type="character" w:styleId="Hyperlink">
    <w:name w:val="Hyperlink"/>
    <w:basedOn w:val="DefaultParagraphFont"/>
    <w:rsid w:val="005C44D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3F0E"/>
    <w:pPr>
      <w:ind w:left="720"/>
      <w:contextualSpacing/>
    </w:pPr>
  </w:style>
  <w:style w:type="table" w:styleId="TableGrid">
    <w:name w:val="Table Grid"/>
    <w:basedOn w:val="TableNormal"/>
    <w:rsid w:val="004070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Microsoft\Templates\Agenda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wizard.Wiz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2 Meeting</vt:lpstr>
    </vt:vector>
  </TitlesOfParts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2 Meeting</dc:title>
  <dc:creator/>
  <cp:lastModifiedBy/>
  <cp:revision>1</cp:revision>
  <dcterms:created xsi:type="dcterms:W3CDTF">2023-01-11T18:13:00Z</dcterms:created>
  <dcterms:modified xsi:type="dcterms:W3CDTF">2023-02-03T17:41:00Z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TC062070701033</vt:lpwstr>
  </property>
</Properties>
</file>